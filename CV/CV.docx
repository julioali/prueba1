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69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3402"/>
        <w:gridCol w:w="5184"/>
      </w:tblGrid>
      <w:tr w:rsidR="007A0F44" w:rsidRPr="005F0D13" w14:paraId="45D87993" w14:textId="77777777" w:rsidTr="00105625">
        <w:trPr>
          <w:trHeight w:hRule="exact" w:val="1820"/>
        </w:trPr>
        <w:tc>
          <w:tcPr>
            <w:tcW w:w="3271" w:type="dxa"/>
            <w:tcMar>
              <w:right w:w="144" w:type="dxa"/>
            </w:tcMar>
            <w:vAlign w:val="bottom"/>
          </w:tcPr>
          <w:p w14:paraId="53D88649" w14:textId="63A177A3" w:rsidR="007A0F44" w:rsidRPr="00471078" w:rsidRDefault="00471078" w:rsidP="00174A87">
            <w:pPr>
              <w:pStyle w:val="Title"/>
              <w:rPr>
                <w:sz w:val="48"/>
                <w:szCs w:val="44"/>
              </w:rPr>
            </w:pPr>
            <w:bookmarkStart w:id="0" w:name="_Hlk139491146"/>
            <w:bookmarkStart w:id="1" w:name="_Hlk121802545"/>
            <w:bookmarkEnd w:id="0"/>
            <w:r w:rsidRPr="00471078">
              <w:rPr>
                <w:sz w:val="48"/>
                <w:szCs w:val="44"/>
              </w:rPr>
              <w:t>Julio Grover</w:t>
            </w:r>
          </w:p>
          <w:p w14:paraId="34A48FD0" w14:textId="10639502" w:rsidR="007A0F44" w:rsidRPr="00565B06" w:rsidRDefault="00471078" w:rsidP="00174A87">
            <w:pPr>
              <w:pStyle w:val="Subtitle"/>
            </w:pPr>
            <w:r w:rsidRPr="00471078">
              <w:rPr>
                <w:sz w:val="48"/>
                <w:szCs w:val="16"/>
              </w:rPr>
              <w:t>Ali Rodriguez</w:t>
            </w:r>
          </w:p>
        </w:tc>
        <w:tc>
          <w:tcPr>
            <w:tcW w:w="4984" w:type="dxa"/>
            <w:tcMar>
              <w:left w:w="144" w:type="dxa"/>
            </w:tcMar>
            <w:vAlign w:val="bottom"/>
          </w:tcPr>
          <w:p w14:paraId="282DEA9E" w14:textId="383C2D89" w:rsidR="007A0F44" w:rsidRDefault="00984A5E" w:rsidP="00174A87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3B708C45E59F4AB29188BC97AA06CBFB"/>
                </w:placeholder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es-ES"/>
                  </w:rPr>
                  <w:t>Dirección</w:t>
                </w:r>
              </w:sdtContent>
            </w:sdt>
            <w:r w:rsidR="00471078">
              <w:t xml:space="preserve">: </w:t>
            </w:r>
            <w:r w:rsidR="00471078" w:rsidRPr="00471078">
              <w:t xml:space="preserve">Calle Julio </w:t>
            </w:r>
            <w:proofErr w:type="spellStart"/>
            <w:r w:rsidR="00471078" w:rsidRPr="00471078">
              <w:t>Alborda</w:t>
            </w:r>
            <w:proofErr w:type="spellEnd"/>
            <w:r w:rsidR="00471078" w:rsidRPr="00471078">
              <w:t xml:space="preserve"> Av. Petrolera Km7</w:t>
            </w:r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A8C91F0" wp14:editId="7DC796E6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327CF90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48E70E4" w14:textId="3C015CEC" w:rsidR="007A0F44" w:rsidRDefault="00984A5E" w:rsidP="00174A87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CF0BACBEE3704520BF3F2035EAF8D30F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es-ES"/>
                  </w:rPr>
                  <w:t>Teléfono</w:t>
                </w:r>
              </w:sdtContent>
            </w:sdt>
            <w:r w:rsidR="00471078">
              <w:t xml:space="preserve">: </w:t>
            </w:r>
            <w:r w:rsidR="00471078" w:rsidRPr="00471078">
              <w:t>75959514</w:t>
            </w:r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CF4F95A" wp14:editId="0D0EDF05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755C63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78D84DC" w14:textId="1AF8D1EB" w:rsidR="007A0F44" w:rsidRDefault="00984A5E" w:rsidP="00174A87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DE1329D722E041D097FB974511F6570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7A0F44" w:rsidRPr="009D0878">
                  <w:rPr>
                    <w:lang w:bidi="es-ES"/>
                  </w:rPr>
                  <w:t>Correo electrónico</w:t>
                </w:r>
              </w:sdtContent>
            </w:sdt>
            <w:r w:rsidR="00471078">
              <w:t xml:space="preserve">: </w:t>
            </w:r>
            <w:r w:rsidR="005F0D13">
              <w:t>julio.ali.rodriguez@gmail.com</w:t>
            </w:r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E8E76E5" wp14:editId="0A73EBE3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755B4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192BFE5" w14:textId="22BCA740" w:rsidR="007A0F44" w:rsidRPr="00471078" w:rsidRDefault="00984A5E" w:rsidP="00174A87">
            <w:pPr>
              <w:pStyle w:val="Informacindecontacto"/>
              <w:rPr>
                <w:lang w:val="en-US"/>
              </w:rPr>
            </w:pPr>
            <w:sdt>
              <w:sdtPr>
                <w:rPr>
                  <w:lang w:val="en-US"/>
                </w:rPr>
                <w:alias w:val="Escriba su Twitter, blog o cartera:"/>
                <w:tag w:val="Escriba su Twitter, blog o cartera:"/>
                <w:id w:val="1198669372"/>
                <w:placeholder>
                  <w:docPart w:val="D9E9EF3FCDFA4447ABCFB904F7B321E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471078" w:rsidRPr="00471078">
                  <w:rPr>
                    <w:lang w:val="en-US"/>
                  </w:rPr>
                  <w:t>Facebook: https://www.facebook.com/julio.ali.5</w:t>
                </w:r>
              </w:sdtContent>
            </w:sdt>
            <w:r w:rsidR="007A0F44" w:rsidRPr="00471078">
              <w:rPr>
                <w:lang w:val="en-US"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021C9E2" wp14:editId="2B4AA3B1">
                      <wp:extent cx="118872" cy="118872"/>
                      <wp:effectExtent l="0" t="0" r="0" b="0"/>
                      <wp:docPr id="58" name="Icono de sitio web" descr="Icono de Twitter/Blog/Carter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2150B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CD+gC6RQAAPl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30"/>
        <w:gridCol w:w="8644"/>
      </w:tblGrid>
      <w:tr w:rsidR="000E24AC" w:rsidRPr="00565B06" w14:paraId="4E94BA67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CBCDDE3" w14:textId="77777777" w:rsidR="000E24AC" w:rsidRPr="00565B06" w:rsidRDefault="00075B13" w:rsidP="009D0878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97686CE" wp14:editId="031E7C55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4AAD8D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4990D02" w14:textId="77777777" w:rsidR="000E24AC" w:rsidRPr="00565B06" w:rsidRDefault="00984A5E" w:rsidP="007850D1">
            <w:pPr>
              <w:pStyle w:val="Heading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B446D7B8C1224021BA6AB91CD2CFE237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es-ES"/>
                  </w:rPr>
                  <w:t>Objetivo</w:t>
                </w:r>
              </w:sdtContent>
            </w:sdt>
          </w:p>
        </w:tc>
      </w:tr>
    </w:tbl>
    <w:p w14:paraId="3ABFCF7E" w14:textId="738351DC" w:rsidR="00A77B4D" w:rsidRPr="00565B06" w:rsidRDefault="00A82FDD" w:rsidP="007850D1">
      <w:r>
        <w:t>Quiero d</w:t>
      </w:r>
      <w:r w:rsidR="00FE26E2">
        <w:t>esarrollar habilidades</w:t>
      </w:r>
      <w:r>
        <w:t xml:space="preserve"> técnicas como</w:t>
      </w:r>
      <w:r w:rsidR="00FE26E2">
        <w:t xml:space="preserve"> </w:t>
      </w:r>
      <w:r>
        <w:t>DevOps,</w:t>
      </w:r>
      <w:r w:rsidR="00F53162">
        <w:t xml:space="preserve"> </w:t>
      </w:r>
      <w:r>
        <w:t xml:space="preserve">Senior en </w:t>
      </w:r>
      <w:r w:rsidR="00F53162">
        <w:t>Desarrollador de Software</w:t>
      </w:r>
      <w:r>
        <w:t xml:space="preserve"> y habilidades blandas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25"/>
        <w:gridCol w:w="8649"/>
      </w:tblGrid>
      <w:tr w:rsidR="00A77B4D" w:rsidRPr="00565B06" w14:paraId="28D0E40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B87F8F3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3948725" wp14:editId="34116E1C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408D98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A667CDC" w14:textId="77777777" w:rsidR="00A77B4D" w:rsidRPr="00565B06" w:rsidRDefault="00984A5E" w:rsidP="002146F8">
            <w:pPr>
              <w:pStyle w:val="Heading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157FCDBCEA6B4B5F80ED705DD30BC003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70C9C8A5" w14:textId="666D6F8D" w:rsidR="007C0E0E" w:rsidRPr="00565B06" w:rsidRDefault="00F53162" w:rsidP="00B47E1E">
      <w:pPr>
        <w:pStyle w:val="Heading2"/>
      </w:pPr>
      <w:r>
        <w:t>Licenciatura en Ingeniería de Sistemas</w:t>
      </w:r>
      <w:r w:rsidR="007C0E0E" w:rsidRPr="00565B06">
        <w:rPr>
          <w:lang w:bidi="es-ES"/>
        </w:rPr>
        <w:t xml:space="preserve"> | </w:t>
      </w:r>
      <w:r>
        <w:rPr>
          <w:rStyle w:val="Emphasis"/>
        </w:rPr>
        <w:t>UMSS</w:t>
      </w:r>
    </w:p>
    <w:p w14:paraId="50453984" w14:textId="1813CF19" w:rsidR="000E24AC" w:rsidRPr="00565B06" w:rsidRDefault="00A82FDD" w:rsidP="007850D1">
      <w:r>
        <w:t xml:space="preserve">9no Semestre. </w:t>
      </w:r>
      <w:r w:rsidR="00F53162">
        <w:t xml:space="preserve">Tengo habilidades para investigar, buscando soluciones a las necesidades que se puedan presentar.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46"/>
        <w:gridCol w:w="8628"/>
      </w:tblGrid>
      <w:tr w:rsidR="005E088C" w:rsidRPr="00565B06" w14:paraId="002810EA" w14:textId="77777777" w:rsidTr="00F53162">
        <w:tc>
          <w:tcPr>
            <w:tcW w:w="717" w:type="dxa"/>
            <w:tcMar>
              <w:right w:w="216" w:type="dxa"/>
            </w:tcMar>
            <w:vAlign w:val="bottom"/>
          </w:tcPr>
          <w:p w14:paraId="6BC72076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BBA0696" wp14:editId="4A9B56DF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626BA9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51352DBA" w14:textId="77777777" w:rsidR="005E088C" w:rsidRPr="00565B06" w:rsidRDefault="00984A5E" w:rsidP="0004158B">
            <w:pPr>
              <w:pStyle w:val="Heading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F972B437271644DBB36EA09147D5FB8C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235E0D75" w14:textId="77777777" w:rsidR="004650AB" w:rsidRPr="00565B06" w:rsidRDefault="004650AB" w:rsidP="004650AB">
      <w:pPr>
        <w:pStyle w:val="Heading2"/>
      </w:pPr>
      <w:r w:rsidRPr="00F53162">
        <w:t>Responsable de Sistemas</w:t>
      </w:r>
      <w:r w:rsidRPr="00565B06">
        <w:rPr>
          <w:lang w:bidi="es-ES"/>
        </w:rPr>
        <w:t xml:space="preserve"> | </w:t>
      </w:r>
      <w:proofErr w:type="spellStart"/>
      <w:r>
        <w:rPr>
          <w:rStyle w:val="Emphasis"/>
        </w:rPr>
        <w:t>GrecoBCC</w:t>
      </w:r>
      <w:proofErr w:type="spellEnd"/>
      <w:r>
        <w:rPr>
          <w:rStyle w:val="Emphasis"/>
        </w:rPr>
        <w:t xml:space="preserve"> </w:t>
      </w:r>
      <w:r w:rsidRPr="00565B06">
        <w:rPr>
          <w:lang w:bidi="es-ES"/>
        </w:rPr>
        <w:t>|</w:t>
      </w:r>
      <w:r>
        <w:rPr>
          <w:rStyle w:val="Emphasis"/>
        </w:rPr>
        <w:t xml:space="preserve"> </w:t>
      </w:r>
      <w:r w:rsidRPr="004E2BD3">
        <w:rPr>
          <w:rStyle w:val="Emphasis"/>
        </w:rPr>
        <w:t>https://grecobcc.org/</w:t>
      </w:r>
    </w:p>
    <w:p w14:paraId="6A370BC1" w14:textId="254AF3A9" w:rsidR="004650AB" w:rsidRPr="004650AB" w:rsidRDefault="004650AB" w:rsidP="004650AB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</w:t>
      </w:r>
      <w:r>
        <w:rPr>
          <w:sz w:val="20"/>
          <w:szCs w:val="20"/>
        </w:rPr>
        <w:t>07</w:t>
      </w:r>
      <w:r w:rsidRPr="004650AB">
        <w:rPr>
          <w:sz w:val="20"/>
          <w:szCs w:val="20"/>
          <w:lang w:bidi="es-ES"/>
        </w:rPr>
        <w:t xml:space="preserve"> - </w:t>
      </w:r>
      <w:r w:rsidRPr="004650AB">
        <w:rPr>
          <w:sz w:val="20"/>
          <w:szCs w:val="20"/>
        </w:rPr>
        <w:t>20</w:t>
      </w:r>
      <w:r>
        <w:rPr>
          <w:sz w:val="20"/>
          <w:szCs w:val="20"/>
        </w:rPr>
        <w:t>15</w:t>
      </w:r>
    </w:p>
    <w:p w14:paraId="0DEB9FCC" w14:textId="6FBAF3B5" w:rsidR="004650AB" w:rsidRDefault="004650AB" w:rsidP="004650AB">
      <w:r>
        <w:t>A cargo de toda el área de Soporte TI y Web. Aportando con soluciones que se adecuan al Centro de Post Grado.</w:t>
      </w:r>
    </w:p>
    <w:p w14:paraId="0CF74F24" w14:textId="3E0CD8F2" w:rsidR="004E2BD3" w:rsidRPr="00565B06" w:rsidRDefault="004E2BD3" w:rsidP="004E2BD3">
      <w:pPr>
        <w:pStyle w:val="Heading2"/>
      </w:pPr>
      <w:r w:rsidRPr="00F53162">
        <w:t>Responsable de Sistemas</w:t>
      </w:r>
      <w:r w:rsidRPr="00565B06">
        <w:rPr>
          <w:lang w:bidi="es-ES"/>
        </w:rPr>
        <w:t xml:space="preserve"> | </w:t>
      </w:r>
      <w:proofErr w:type="spellStart"/>
      <w:r>
        <w:rPr>
          <w:rStyle w:val="Emphasis"/>
        </w:rPr>
        <w:t>Kibutzim</w:t>
      </w:r>
      <w:proofErr w:type="spellEnd"/>
      <w:r>
        <w:rPr>
          <w:rStyle w:val="Emphasis"/>
        </w:rPr>
        <w:t xml:space="preserve"> S.R.L.</w:t>
      </w:r>
    </w:p>
    <w:p w14:paraId="06A3C7B3" w14:textId="14739CA6" w:rsidR="004E2BD3" w:rsidRPr="004650AB" w:rsidRDefault="004E2BD3" w:rsidP="004E2BD3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2010</w:t>
      </w:r>
      <w:r w:rsidRPr="004650AB">
        <w:rPr>
          <w:sz w:val="20"/>
          <w:szCs w:val="20"/>
          <w:lang w:bidi="es-ES"/>
        </w:rPr>
        <w:t xml:space="preserve"> - </w:t>
      </w:r>
      <w:r w:rsidRPr="004650AB">
        <w:rPr>
          <w:sz w:val="20"/>
          <w:szCs w:val="20"/>
        </w:rPr>
        <w:t>2016</w:t>
      </w:r>
    </w:p>
    <w:p w14:paraId="5430CEEB" w14:textId="095EFE70" w:rsidR="004E2BD3" w:rsidRDefault="004E2BD3" w:rsidP="004E2BD3">
      <w:r>
        <w:t xml:space="preserve">A cargo de toda el área de Soporte TI y </w:t>
      </w:r>
      <w:proofErr w:type="spellStart"/>
      <w:r>
        <w:t>HelpDesk</w:t>
      </w:r>
      <w:proofErr w:type="spellEnd"/>
      <w:r>
        <w:t>.</w:t>
      </w:r>
    </w:p>
    <w:p w14:paraId="1C1D9A68" w14:textId="0762E107" w:rsidR="005E088C" w:rsidRPr="00565B06" w:rsidRDefault="00F53162" w:rsidP="00B47E1E">
      <w:pPr>
        <w:pStyle w:val="Heading2"/>
      </w:pPr>
      <w:r>
        <w:t>Profesor de Computación</w:t>
      </w:r>
      <w:r w:rsidR="005E088C" w:rsidRPr="00565B06">
        <w:rPr>
          <w:lang w:bidi="es-ES"/>
        </w:rPr>
        <w:t xml:space="preserve"> | </w:t>
      </w:r>
      <w:r>
        <w:rPr>
          <w:rStyle w:val="Emphasis"/>
        </w:rPr>
        <w:t xml:space="preserve">U.E. Boliviano </w:t>
      </w:r>
      <w:r w:rsidR="0047577A">
        <w:rPr>
          <w:rStyle w:val="Emphasis"/>
        </w:rPr>
        <w:t>Argentino</w:t>
      </w:r>
    </w:p>
    <w:p w14:paraId="36B94081" w14:textId="4E39CE67" w:rsidR="005E088C" w:rsidRPr="004650AB" w:rsidRDefault="00F53162" w:rsidP="004F199F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2017</w:t>
      </w:r>
      <w:r w:rsidR="005E088C" w:rsidRPr="004650AB">
        <w:rPr>
          <w:sz w:val="20"/>
          <w:szCs w:val="20"/>
          <w:lang w:bidi="es-ES"/>
        </w:rPr>
        <w:t xml:space="preserve"> </w:t>
      </w:r>
      <w:r w:rsidRPr="004650AB">
        <w:rPr>
          <w:sz w:val="20"/>
          <w:szCs w:val="20"/>
          <w:lang w:bidi="es-ES"/>
        </w:rPr>
        <w:t>-</w:t>
      </w:r>
      <w:r w:rsidR="005E088C" w:rsidRPr="004650AB">
        <w:rPr>
          <w:sz w:val="20"/>
          <w:szCs w:val="20"/>
          <w:lang w:bidi="es-ES"/>
        </w:rPr>
        <w:t xml:space="preserve"> </w:t>
      </w:r>
      <w:r w:rsidRPr="004650AB">
        <w:rPr>
          <w:sz w:val="20"/>
          <w:szCs w:val="20"/>
        </w:rPr>
        <w:t>2019</w:t>
      </w:r>
    </w:p>
    <w:p w14:paraId="424C0F28" w14:textId="31DEDC7B" w:rsidR="004E2BD3" w:rsidRPr="00565B06" w:rsidRDefault="00F53162" w:rsidP="005E088C">
      <w:r>
        <w:t xml:space="preserve">Impartir enseñanza en </w:t>
      </w:r>
      <w:r w:rsidR="004E2BD3">
        <w:t>Sistemas Operativos, Ofimática</w:t>
      </w:r>
      <w:r>
        <w:t xml:space="preserve"> y </w:t>
      </w:r>
      <w:r w:rsidR="004E2BD3">
        <w:t>D</w:t>
      </w:r>
      <w:r>
        <w:t xml:space="preserve">iseño </w:t>
      </w:r>
      <w:r w:rsidR="004E2BD3">
        <w:t>G</w:t>
      </w:r>
      <w:r>
        <w:t>ráfico,</w:t>
      </w:r>
      <w:r w:rsidR="0047577A">
        <w:t xml:space="preserve"> diseño Web</w:t>
      </w:r>
      <w:r>
        <w:t xml:space="preserve"> de forma didáctica y con ejemplos acordes a su edad, trabajando con equipos de estudio</w:t>
      </w:r>
      <w:r w:rsidR="0047577A">
        <w:t>.</w:t>
      </w:r>
    </w:p>
    <w:p w14:paraId="5E4A50BE" w14:textId="2381EBE6" w:rsidR="004E2BD3" w:rsidRPr="00565B06" w:rsidRDefault="004E2BD3" w:rsidP="004E2BD3">
      <w:pPr>
        <w:pStyle w:val="Heading2"/>
      </w:pPr>
      <w:r>
        <w:rPr>
          <w:lang w:bidi="es-ES"/>
        </w:rPr>
        <w:t>Responsable de Plataformas Virtuales</w:t>
      </w:r>
      <w:r w:rsidRPr="00565B06">
        <w:rPr>
          <w:lang w:bidi="es-ES"/>
        </w:rPr>
        <w:t xml:space="preserve"> | </w:t>
      </w:r>
      <w:r>
        <w:rPr>
          <w:rStyle w:val="Emphasis"/>
        </w:rPr>
        <w:t xml:space="preserve">Fundación Aprendiendo Más </w:t>
      </w:r>
      <w:r w:rsidRPr="00565B06">
        <w:rPr>
          <w:lang w:bidi="es-ES"/>
        </w:rPr>
        <w:t>|</w:t>
      </w:r>
      <w:r>
        <w:rPr>
          <w:lang w:bidi="es-ES"/>
        </w:rPr>
        <w:t xml:space="preserve"> </w:t>
      </w:r>
      <w:r w:rsidRPr="004E2BD3">
        <w:rPr>
          <w:rStyle w:val="Emphasis"/>
        </w:rPr>
        <w:t>https://aprendiendomas.com.bo/</w:t>
      </w:r>
    </w:p>
    <w:p w14:paraId="64087525" w14:textId="05455829" w:rsidR="004E2BD3" w:rsidRPr="004650AB" w:rsidRDefault="004E2BD3" w:rsidP="004E2BD3">
      <w:pPr>
        <w:pStyle w:val="Heading3"/>
        <w:rPr>
          <w:sz w:val="20"/>
          <w:szCs w:val="20"/>
        </w:rPr>
      </w:pPr>
      <w:r w:rsidRPr="004650AB">
        <w:rPr>
          <w:sz w:val="20"/>
          <w:szCs w:val="20"/>
        </w:rPr>
        <w:t>20</w:t>
      </w:r>
      <w:r w:rsidR="004650AB">
        <w:rPr>
          <w:sz w:val="20"/>
          <w:szCs w:val="20"/>
        </w:rPr>
        <w:t>20</w:t>
      </w:r>
      <w:r w:rsidRPr="004650AB">
        <w:rPr>
          <w:sz w:val="20"/>
          <w:szCs w:val="20"/>
          <w:lang w:bidi="es-ES"/>
        </w:rPr>
        <w:t xml:space="preserve"> - </w:t>
      </w:r>
      <w:r w:rsidRPr="004650AB">
        <w:rPr>
          <w:sz w:val="20"/>
          <w:szCs w:val="20"/>
        </w:rPr>
        <w:t>2022</w:t>
      </w:r>
    </w:p>
    <w:p w14:paraId="3382EA67" w14:textId="64F9B67B" w:rsidR="004E2BD3" w:rsidRPr="00565B06" w:rsidRDefault="004E2BD3" w:rsidP="004E2BD3">
      <w:r>
        <w:t>A cargo del despliegue se plataformas Moodle para las Unidades Educativa</w:t>
      </w:r>
      <w:r w:rsidR="00A82FDD">
        <w:t>s y capacitación en el manejo de plataformas de educación Moodle, Classroom y  herramientas colaborativas</w:t>
      </w:r>
    </w:p>
    <w:p w14:paraId="7E613628" w14:textId="4A971FAC" w:rsidR="004E2BD3" w:rsidRPr="004E2BD3" w:rsidRDefault="004E2BD3" w:rsidP="004E2BD3">
      <w:pPr>
        <w:pStyle w:val="Heading2"/>
        <w:rPr>
          <w:rStyle w:val="Emphasis"/>
        </w:rPr>
      </w:pPr>
      <w:r>
        <w:rPr>
          <w:lang w:bidi="es-ES"/>
        </w:rPr>
        <w:t>Aux</w:t>
      </w:r>
      <w:r w:rsidR="004650AB">
        <w:rPr>
          <w:lang w:bidi="es-ES"/>
        </w:rPr>
        <w:t>.</w:t>
      </w:r>
      <w:r>
        <w:rPr>
          <w:lang w:bidi="es-ES"/>
        </w:rPr>
        <w:t xml:space="preserve"> </w:t>
      </w:r>
      <w:r w:rsidR="004650AB">
        <w:rPr>
          <w:lang w:bidi="es-ES"/>
        </w:rPr>
        <w:t xml:space="preserve">Administrador </w:t>
      </w:r>
      <w:r>
        <w:rPr>
          <w:lang w:bidi="es-ES"/>
        </w:rPr>
        <w:t>de Computo</w:t>
      </w:r>
      <w:r w:rsidRPr="00565B06">
        <w:rPr>
          <w:lang w:bidi="es-ES"/>
        </w:rPr>
        <w:t xml:space="preserve"> | </w:t>
      </w:r>
      <w:r w:rsidRPr="004E2BD3">
        <w:rPr>
          <w:rStyle w:val="Emphasis"/>
        </w:rPr>
        <w:t>Dep</w:t>
      </w:r>
      <w:r w:rsidR="004650AB">
        <w:rPr>
          <w:rStyle w:val="Emphasis"/>
        </w:rPr>
        <w:t>t.</w:t>
      </w:r>
      <w:r w:rsidRPr="004E2BD3">
        <w:rPr>
          <w:rStyle w:val="Emphasis"/>
        </w:rPr>
        <w:t xml:space="preserve"> de Informática y Sistemas</w:t>
      </w:r>
      <w:r w:rsidR="004650AB">
        <w:rPr>
          <w:rStyle w:val="Emphasis"/>
        </w:rPr>
        <w:t xml:space="preserve"> - UMSS</w:t>
      </w:r>
    </w:p>
    <w:p w14:paraId="72678CC5" w14:textId="00989677" w:rsidR="004E2BD3" w:rsidRPr="00565B06" w:rsidRDefault="004E2BD3" w:rsidP="004E2BD3">
      <w:pPr>
        <w:pStyle w:val="Heading3"/>
      </w:pPr>
      <w:r>
        <w:t>1-2023</w:t>
      </w:r>
    </w:p>
    <w:p w14:paraId="4C546F9A" w14:textId="5139551D" w:rsidR="004E2BD3" w:rsidRDefault="004650AB" w:rsidP="005E088C">
      <w:r>
        <w:t>Responsable de laboratorio de cómputo y administración de servidores</w:t>
      </w:r>
      <w:r w:rsidR="004E2BD3">
        <w:t>.</w:t>
      </w:r>
    </w:p>
    <w:p w14:paraId="54774364" w14:textId="5F617701" w:rsidR="004E2BD3" w:rsidRPr="00565B06" w:rsidRDefault="004E2BD3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5"/>
        <w:gridCol w:w="8649"/>
      </w:tblGrid>
      <w:tr w:rsidR="00143224" w:rsidRPr="00565B06" w14:paraId="0FE5A57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A16854B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460938F" wp14:editId="4809BA07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669615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D047ABE" w14:textId="77777777" w:rsidR="00143224" w:rsidRPr="00565B06" w:rsidRDefault="00984A5E" w:rsidP="00AD6216">
            <w:pPr>
              <w:pStyle w:val="Heading1"/>
              <w:outlineLvl w:val="0"/>
            </w:pPr>
            <w:sdt>
              <w:sdtPr>
                <w:alias w:val="Aptitudes:"/>
                <w:tag w:val="Aptitudes:"/>
                <w:id w:val="-925109897"/>
                <w:placeholder>
                  <w:docPart w:val="7ABCCA8EF34B4C319FA269E464789DF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es-ES"/>
                  </w:rPr>
                  <w:t>Aptitudes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308"/>
        <w:gridCol w:w="4332"/>
      </w:tblGrid>
      <w:tr w:rsidR="00143224" w:rsidRPr="00565B06" w14:paraId="6DF70357" w14:textId="77777777" w:rsidTr="004650AB">
        <w:tc>
          <w:tcPr>
            <w:tcW w:w="4141" w:type="dxa"/>
          </w:tcPr>
          <w:p w14:paraId="780982EB" w14:textId="61FAF77B" w:rsidR="00143224" w:rsidRPr="00565B06" w:rsidRDefault="0069702F" w:rsidP="00565B06">
            <w:pPr>
              <w:pStyle w:val="ListBullet"/>
              <w:spacing w:after="80"/>
            </w:pPr>
            <w:r>
              <w:t>Capacidad de investigación</w:t>
            </w:r>
          </w:p>
          <w:p w14:paraId="1FF07685" w14:textId="31A59739" w:rsidR="00316CE4" w:rsidRPr="00565B06" w:rsidRDefault="0069702F" w:rsidP="00316CE4">
            <w:pPr>
              <w:pStyle w:val="ListBullet"/>
              <w:spacing w:after="80"/>
            </w:pPr>
            <w:r>
              <w:t>Capacidad de comunicación</w:t>
            </w:r>
          </w:p>
        </w:tc>
        <w:tc>
          <w:tcPr>
            <w:tcW w:w="4165" w:type="dxa"/>
            <w:tcMar>
              <w:left w:w="576" w:type="dxa"/>
            </w:tcMar>
          </w:tcPr>
          <w:p w14:paraId="06C9297D" w14:textId="6E494725" w:rsidR="004E2BD3" w:rsidRDefault="004E2BD3" w:rsidP="00565B06">
            <w:pPr>
              <w:pStyle w:val="ListBullet"/>
              <w:spacing w:after="80"/>
            </w:pPr>
            <w:r>
              <w:t>Empatía</w:t>
            </w:r>
          </w:p>
          <w:p w14:paraId="66FF9D9D" w14:textId="4A0040F7" w:rsidR="00143224" w:rsidRPr="00565B06" w:rsidRDefault="0069702F" w:rsidP="00565B06">
            <w:pPr>
              <w:pStyle w:val="ListBullet"/>
              <w:spacing w:after="80"/>
            </w:pPr>
            <w:r>
              <w:t>Trabajo en equipo</w:t>
            </w:r>
          </w:p>
          <w:p w14:paraId="16B662BF" w14:textId="62008BCE" w:rsidR="0069702F" w:rsidRPr="00565B06" w:rsidRDefault="0069702F" w:rsidP="004E2BD3">
            <w:pPr>
              <w:pStyle w:val="ListBullet"/>
              <w:spacing w:after="80"/>
            </w:pPr>
            <w:r>
              <w:t>Creatividad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50"/>
        <w:gridCol w:w="8624"/>
      </w:tblGrid>
      <w:tr w:rsidR="004650AB" w:rsidRPr="00565B06" w14:paraId="176416D6" w14:textId="77777777" w:rsidTr="004650AB">
        <w:tc>
          <w:tcPr>
            <w:tcW w:w="721" w:type="dxa"/>
            <w:tcMar>
              <w:right w:w="216" w:type="dxa"/>
            </w:tcMar>
            <w:vAlign w:val="bottom"/>
          </w:tcPr>
          <w:bookmarkEnd w:id="1"/>
          <w:p w14:paraId="5B11A774" w14:textId="4776982E" w:rsidR="004650AB" w:rsidRPr="00565B06" w:rsidRDefault="004B65BA" w:rsidP="00E42E90">
            <w:pPr>
              <w:pStyle w:val="Iconos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14D9B3" wp14:editId="1F9485F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131445</wp:posOffset>
                      </wp:positionV>
                      <wp:extent cx="22225" cy="20320"/>
                      <wp:effectExtent l="0" t="0" r="0" b="0"/>
                      <wp:wrapNone/>
                      <wp:docPr id="4" name="Parte 3 del símbolo del icono de Actividades" descr="Parte 3 del símbo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225" cy="20320"/>
                              </a:xfrm>
                              <a:custGeom>
                                <a:avLst/>
                                <a:gdLst>
                                  <a:gd name="T0" fmla="*/ 130 w 261"/>
                                  <a:gd name="T1" fmla="*/ 0 h 261"/>
                                  <a:gd name="T2" fmla="*/ 157 w 261"/>
                                  <a:gd name="T3" fmla="*/ 3 h 261"/>
                                  <a:gd name="T4" fmla="*/ 181 w 261"/>
                                  <a:gd name="T5" fmla="*/ 10 h 261"/>
                                  <a:gd name="T6" fmla="*/ 204 w 261"/>
                                  <a:gd name="T7" fmla="*/ 22 h 261"/>
                                  <a:gd name="T8" fmla="*/ 223 w 261"/>
                                  <a:gd name="T9" fmla="*/ 38 h 261"/>
                                  <a:gd name="T10" fmla="*/ 239 w 261"/>
                                  <a:gd name="T11" fmla="*/ 58 h 261"/>
                                  <a:gd name="T12" fmla="*/ 251 w 261"/>
                                  <a:gd name="T13" fmla="*/ 80 h 261"/>
                                  <a:gd name="T14" fmla="*/ 258 w 261"/>
                                  <a:gd name="T15" fmla="*/ 104 h 261"/>
                                  <a:gd name="T16" fmla="*/ 261 w 261"/>
                                  <a:gd name="T17" fmla="*/ 131 h 261"/>
                                  <a:gd name="T18" fmla="*/ 258 w 261"/>
                                  <a:gd name="T19" fmla="*/ 157 h 261"/>
                                  <a:gd name="T20" fmla="*/ 251 w 261"/>
                                  <a:gd name="T21" fmla="*/ 181 h 261"/>
                                  <a:gd name="T22" fmla="*/ 239 w 261"/>
                                  <a:gd name="T23" fmla="*/ 204 h 261"/>
                                  <a:gd name="T24" fmla="*/ 223 w 261"/>
                                  <a:gd name="T25" fmla="*/ 223 h 261"/>
                                  <a:gd name="T26" fmla="*/ 204 w 261"/>
                                  <a:gd name="T27" fmla="*/ 239 h 261"/>
                                  <a:gd name="T28" fmla="*/ 181 w 261"/>
                                  <a:gd name="T29" fmla="*/ 251 h 261"/>
                                  <a:gd name="T30" fmla="*/ 157 w 261"/>
                                  <a:gd name="T31" fmla="*/ 259 h 261"/>
                                  <a:gd name="T32" fmla="*/ 130 w 261"/>
                                  <a:gd name="T33" fmla="*/ 261 h 261"/>
                                  <a:gd name="T34" fmla="*/ 104 w 261"/>
                                  <a:gd name="T35" fmla="*/ 259 h 261"/>
                                  <a:gd name="T36" fmla="*/ 80 w 261"/>
                                  <a:gd name="T37" fmla="*/ 251 h 261"/>
                                  <a:gd name="T38" fmla="*/ 58 w 261"/>
                                  <a:gd name="T39" fmla="*/ 239 h 261"/>
                                  <a:gd name="T40" fmla="*/ 38 w 261"/>
                                  <a:gd name="T41" fmla="*/ 223 h 261"/>
                                  <a:gd name="T42" fmla="*/ 22 w 261"/>
                                  <a:gd name="T43" fmla="*/ 204 h 261"/>
                                  <a:gd name="T44" fmla="*/ 10 w 261"/>
                                  <a:gd name="T45" fmla="*/ 181 h 261"/>
                                  <a:gd name="T46" fmla="*/ 3 w 261"/>
                                  <a:gd name="T47" fmla="*/ 157 h 261"/>
                                  <a:gd name="T48" fmla="*/ 0 w 261"/>
                                  <a:gd name="T49" fmla="*/ 131 h 261"/>
                                  <a:gd name="T50" fmla="*/ 3 w 261"/>
                                  <a:gd name="T51" fmla="*/ 104 h 261"/>
                                  <a:gd name="T52" fmla="*/ 10 w 261"/>
                                  <a:gd name="T53" fmla="*/ 80 h 261"/>
                                  <a:gd name="T54" fmla="*/ 22 w 261"/>
                                  <a:gd name="T55" fmla="*/ 58 h 261"/>
                                  <a:gd name="T56" fmla="*/ 38 w 261"/>
                                  <a:gd name="T57" fmla="*/ 38 h 261"/>
                                  <a:gd name="T58" fmla="*/ 58 w 261"/>
                                  <a:gd name="T59" fmla="*/ 22 h 261"/>
                                  <a:gd name="T60" fmla="*/ 80 w 261"/>
                                  <a:gd name="T61" fmla="*/ 10 h 261"/>
                                  <a:gd name="T62" fmla="*/ 104 w 261"/>
                                  <a:gd name="T63" fmla="*/ 3 h 261"/>
                                  <a:gd name="T64" fmla="*/ 130 w 261"/>
                                  <a:gd name="T65" fmla="*/ 0 h 2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61" h="261">
                                    <a:moveTo>
                                      <a:pt x="130" y="0"/>
                                    </a:moveTo>
                                    <a:lnTo>
                                      <a:pt x="157" y="3"/>
                                    </a:lnTo>
                                    <a:lnTo>
                                      <a:pt x="181" y="10"/>
                                    </a:lnTo>
                                    <a:lnTo>
                                      <a:pt x="204" y="22"/>
                                    </a:lnTo>
                                    <a:lnTo>
                                      <a:pt x="223" y="38"/>
                                    </a:lnTo>
                                    <a:lnTo>
                                      <a:pt x="239" y="58"/>
                                    </a:lnTo>
                                    <a:lnTo>
                                      <a:pt x="251" y="80"/>
                                    </a:lnTo>
                                    <a:lnTo>
                                      <a:pt x="258" y="104"/>
                                    </a:lnTo>
                                    <a:lnTo>
                                      <a:pt x="261" y="131"/>
                                    </a:lnTo>
                                    <a:lnTo>
                                      <a:pt x="258" y="157"/>
                                    </a:lnTo>
                                    <a:lnTo>
                                      <a:pt x="251" y="181"/>
                                    </a:lnTo>
                                    <a:lnTo>
                                      <a:pt x="239" y="204"/>
                                    </a:lnTo>
                                    <a:lnTo>
                                      <a:pt x="223" y="223"/>
                                    </a:lnTo>
                                    <a:lnTo>
                                      <a:pt x="204" y="239"/>
                                    </a:lnTo>
                                    <a:lnTo>
                                      <a:pt x="181" y="251"/>
                                    </a:lnTo>
                                    <a:lnTo>
                                      <a:pt x="157" y="259"/>
                                    </a:lnTo>
                                    <a:lnTo>
                                      <a:pt x="130" y="261"/>
                                    </a:lnTo>
                                    <a:lnTo>
                                      <a:pt x="104" y="259"/>
                                    </a:lnTo>
                                    <a:lnTo>
                                      <a:pt x="80" y="251"/>
                                    </a:lnTo>
                                    <a:lnTo>
                                      <a:pt x="58" y="239"/>
                                    </a:lnTo>
                                    <a:lnTo>
                                      <a:pt x="38" y="223"/>
                                    </a:lnTo>
                                    <a:lnTo>
                                      <a:pt x="22" y="204"/>
                                    </a:lnTo>
                                    <a:lnTo>
                                      <a:pt x="10" y="181"/>
                                    </a:lnTo>
                                    <a:lnTo>
                                      <a:pt x="3" y="157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3" y="104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38" y="38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80" y="10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C8A1C0" id="Parte 3 del símbolo del icono de Actividades" o:spid="_x0000_s1026" alt="Parte 3 del símbolo del icono de Actividades" style="position:absolute;margin-left:15pt;margin-top:10.35pt;width:1.75pt;height: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<v:path arrowok="t" o:connecttype="custom" o:connectlocs="11070,0;13369,234;15413,779;17371,1713;18989,2958;20352,4516;21373,6228;21970,8097;22225,10199;21970,12223;21373,14092;20352,15882;18989,17362;17371,18607;15413,19541;13369,20164;11070,20320;8856,20164;6812,19541;4939,18607;3236,17362;1873,15882;852,14092;255,12223;0,10199;255,8097;852,6228;1873,4516;3236,2958;4939,1713;6812,779;8856,234;11070,0" o:connectangles="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3280B7" wp14:editId="52F34D03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131445</wp:posOffset>
                      </wp:positionV>
                      <wp:extent cx="22225" cy="20320"/>
                      <wp:effectExtent l="0" t="0" r="0" b="0"/>
                      <wp:wrapNone/>
                      <wp:docPr id="3" name="Parte 2 del símbolo del icono de Actividades" descr="Parte 2 del símbo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225" cy="20320"/>
                              </a:xfrm>
                              <a:custGeom>
                                <a:avLst/>
                                <a:gdLst>
                                  <a:gd name="T0" fmla="*/ 131 w 262"/>
                                  <a:gd name="T1" fmla="*/ 0 h 261"/>
                                  <a:gd name="T2" fmla="*/ 157 w 262"/>
                                  <a:gd name="T3" fmla="*/ 3 h 261"/>
                                  <a:gd name="T4" fmla="*/ 182 w 262"/>
                                  <a:gd name="T5" fmla="*/ 10 h 261"/>
                                  <a:gd name="T6" fmla="*/ 204 w 262"/>
                                  <a:gd name="T7" fmla="*/ 22 h 261"/>
                                  <a:gd name="T8" fmla="*/ 223 w 262"/>
                                  <a:gd name="T9" fmla="*/ 38 h 261"/>
                                  <a:gd name="T10" fmla="*/ 239 w 262"/>
                                  <a:gd name="T11" fmla="*/ 58 h 261"/>
                                  <a:gd name="T12" fmla="*/ 251 w 262"/>
                                  <a:gd name="T13" fmla="*/ 80 h 261"/>
                                  <a:gd name="T14" fmla="*/ 259 w 262"/>
                                  <a:gd name="T15" fmla="*/ 104 h 261"/>
                                  <a:gd name="T16" fmla="*/ 262 w 262"/>
                                  <a:gd name="T17" fmla="*/ 131 h 261"/>
                                  <a:gd name="T18" fmla="*/ 259 w 262"/>
                                  <a:gd name="T19" fmla="*/ 157 h 261"/>
                                  <a:gd name="T20" fmla="*/ 251 w 262"/>
                                  <a:gd name="T21" fmla="*/ 181 h 261"/>
                                  <a:gd name="T22" fmla="*/ 239 w 262"/>
                                  <a:gd name="T23" fmla="*/ 204 h 261"/>
                                  <a:gd name="T24" fmla="*/ 223 w 262"/>
                                  <a:gd name="T25" fmla="*/ 223 h 261"/>
                                  <a:gd name="T26" fmla="*/ 204 w 262"/>
                                  <a:gd name="T27" fmla="*/ 239 h 261"/>
                                  <a:gd name="T28" fmla="*/ 182 w 262"/>
                                  <a:gd name="T29" fmla="*/ 251 h 261"/>
                                  <a:gd name="T30" fmla="*/ 157 w 262"/>
                                  <a:gd name="T31" fmla="*/ 259 h 261"/>
                                  <a:gd name="T32" fmla="*/ 131 w 262"/>
                                  <a:gd name="T33" fmla="*/ 261 h 261"/>
                                  <a:gd name="T34" fmla="*/ 105 w 262"/>
                                  <a:gd name="T35" fmla="*/ 259 h 261"/>
                                  <a:gd name="T36" fmla="*/ 80 w 262"/>
                                  <a:gd name="T37" fmla="*/ 251 h 261"/>
                                  <a:gd name="T38" fmla="*/ 58 w 262"/>
                                  <a:gd name="T39" fmla="*/ 239 h 261"/>
                                  <a:gd name="T40" fmla="*/ 39 w 262"/>
                                  <a:gd name="T41" fmla="*/ 223 h 261"/>
                                  <a:gd name="T42" fmla="*/ 23 w 262"/>
                                  <a:gd name="T43" fmla="*/ 204 h 261"/>
                                  <a:gd name="T44" fmla="*/ 11 w 262"/>
                                  <a:gd name="T45" fmla="*/ 181 h 261"/>
                                  <a:gd name="T46" fmla="*/ 3 w 262"/>
                                  <a:gd name="T47" fmla="*/ 157 h 261"/>
                                  <a:gd name="T48" fmla="*/ 0 w 262"/>
                                  <a:gd name="T49" fmla="*/ 131 h 261"/>
                                  <a:gd name="T50" fmla="*/ 3 w 262"/>
                                  <a:gd name="T51" fmla="*/ 104 h 261"/>
                                  <a:gd name="T52" fmla="*/ 11 w 262"/>
                                  <a:gd name="T53" fmla="*/ 80 h 261"/>
                                  <a:gd name="T54" fmla="*/ 23 w 262"/>
                                  <a:gd name="T55" fmla="*/ 58 h 261"/>
                                  <a:gd name="T56" fmla="*/ 39 w 262"/>
                                  <a:gd name="T57" fmla="*/ 38 h 261"/>
                                  <a:gd name="T58" fmla="*/ 58 w 262"/>
                                  <a:gd name="T59" fmla="*/ 22 h 261"/>
                                  <a:gd name="T60" fmla="*/ 80 w 262"/>
                                  <a:gd name="T61" fmla="*/ 10 h 261"/>
                                  <a:gd name="T62" fmla="*/ 105 w 262"/>
                                  <a:gd name="T63" fmla="*/ 3 h 261"/>
                                  <a:gd name="T64" fmla="*/ 131 w 262"/>
                                  <a:gd name="T65" fmla="*/ 0 h 2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62" h="261">
                                    <a:moveTo>
                                      <a:pt x="131" y="0"/>
                                    </a:moveTo>
                                    <a:lnTo>
                                      <a:pt x="157" y="3"/>
                                    </a:lnTo>
                                    <a:lnTo>
                                      <a:pt x="182" y="10"/>
                                    </a:lnTo>
                                    <a:lnTo>
                                      <a:pt x="204" y="22"/>
                                    </a:lnTo>
                                    <a:lnTo>
                                      <a:pt x="223" y="38"/>
                                    </a:lnTo>
                                    <a:lnTo>
                                      <a:pt x="239" y="58"/>
                                    </a:lnTo>
                                    <a:lnTo>
                                      <a:pt x="251" y="80"/>
                                    </a:lnTo>
                                    <a:lnTo>
                                      <a:pt x="259" y="104"/>
                                    </a:lnTo>
                                    <a:lnTo>
                                      <a:pt x="262" y="131"/>
                                    </a:lnTo>
                                    <a:lnTo>
                                      <a:pt x="259" y="157"/>
                                    </a:lnTo>
                                    <a:lnTo>
                                      <a:pt x="251" y="181"/>
                                    </a:lnTo>
                                    <a:lnTo>
                                      <a:pt x="239" y="204"/>
                                    </a:lnTo>
                                    <a:lnTo>
                                      <a:pt x="223" y="223"/>
                                    </a:lnTo>
                                    <a:lnTo>
                                      <a:pt x="204" y="239"/>
                                    </a:lnTo>
                                    <a:lnTo>
                                      <a:pt x="182" y="251"/>
                                    </a:lnTo>
                                    <a:lnTo>
                                      <a:pt x="157" y="259"/>
                                    </a:lnTo>
                                    <a:lnTo>
                                      <a:pt x="131" y="261"/>
                                    </a:lnTo>
                                    <a:lnTo>
                                      <a:pt x="105" y="259"/>
                                    </a:lnTo>
                                    <a:lnTo>
                                      <a:pt x="80" y="251"/>
                                    </a:lnTo>
                                    <a:lnTo>
                                      <a:pt x="58" y="239"/>
                                    </a:lnTo>
                                    <a:lnTo>
                                      <a:pt x="39" y="223"/>
                                    </a:lnTo>
                                    <a:lnTo>
                                      <a:pt x="23" y="204"/>
                                    </a:lnTo>
                                    <a:lnTo>
                                      <a:pt x="11" y="181"/>
                                    </a:lnTo>
                                    <a:lnTo>
                                      <a:pt x="3" y="157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3" y="104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39" y="38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80" y="10"/>
                                    </a:lnTo>
                                    <a:lnTo>
                                      <a:pt x="105" y="3"/>
                                    </a:lnTo>
                                    <a:lnTo>
                                      <a:pt x="1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1C88" id="Parte 2 del símbolo del icono de Actividades" o:spid="_x0000_s1026" alt="Parte 2 del símbolo del icono de Actividades" style="position:absolute;margin-left:11.85pt;margin-top:10.35pt;width:1.75pt;height: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2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<v:path arrowok="t" o:connecttype="custom" o:connectlocs="11113,0;13318,234;15439,779;17305,1713;18917,2958;20274,4516;21292,6228;21971,8097;22225,10199;21971,12223;21292,14092;20274,15882;18917,17362;17305,18607;15439,19541;13318,20164;11113,20320;8907,20164;6786,19541;4920,18607;3308,17362;1951,15882;933,14092;254,12223;0,10199;254,8097;933,6228;1951,4516;3308,2958;4920,1713;6786,779;8907,234;11113,0" o:connectangles="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180CFF" wp14:editId="57522A13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131445</wp:posOffset>
                      </wp:positionV>
                      <wp:extent cx="22225" cy="20320"/>
                      <wp:effectExtent l="0" t="0" r="0" b="0"/>
                      <wp:wrapNone/>
                      <wp:docPr id="2" name="Parte 1 del símbolo del icono de Actividades" descr="Parte 1 del símbo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225" cy="20320"/>
                              </a:xfrm>
                              <a:custGeom>
                                <a:avLst/>
                                <a:gdLst>
                                  <a:gd name="T0" fmla="*/ 130 w 261"/>
                                  <a:gd name="T1" fmla="*/ 0 h 261"/>
                                  <a:gd name="T2" fmla="*/ 157 w 261"/>
                                  <a:gd name="T3" fmla="*/ 3 h 261"/>
                                  <a:gd name="T4" fmla="*/ 181 w 261"/>
                                  <a:gd name="T5" fmla="*/ 10 h 261"/>
                                  <a:gd name="T6" fmla="*/ 203 w 261"/>
                                  <a:gd name="T7" fmla="*/ 22 h 261"/>
                                  <a:gd name="T8" fmla="*/ 223 w 261"/>
                                  <a:gd name="T9" fmla="*/ 38 h 261"/>
                                  <a:gd name="T10" fmla="*/ 239 w 261"/>
                                  <a:gd name="T11" fmla="*/ 58 h 261"/>
                                  <a:gd name="T12" fmla="*/ 251 w 261"/>
                                  <a:gd name="T13" fmla="*/ 80 h 261"/>
                                  <a:gd name="T14" fmla="*/ 258 w 261"/>
                                  <a:gd name="T15" fmla="*/ 104 h 261"/>
                                  <a:gd name="T16" fmla="*/ 261 w 261"/>
                                  <a:gd name="T17" fmla="*/ 131 h 261"/>
                                  <a:gd name="T18" fmla="*/ 258 w 261"/>
                                  <a:gd name="T19" fmla="*/ 157 h 261"/>
                                  <a:gd name="T20" fmla="*/ 251 w 261"/>
                                  <a:gd name="T21" fmla="*/ 181 h 261"/>
                                  <a:gd name="T22" fmla="*/ 239 w 261"/>
                                  <a:gd name="T23" fmla="*/ 204 h 261"/>
                                  <a:gd name="T24" fmla="*/ 223 w 261"/>
                                  <a:gd name="T25" fmla="*/ 223 h 261"/>
                                  <a:gd name="T26" fmla="*/ 203 w 261"/>
                                  <a:gd name="T27" fmla="*/ 239 h 261"/>
                                  <a:gd name="T28" fmla="*/ 181 w 261"/>
                                  <a:gd name="T29" fmla="*/ 251 h 261"/>
                                  <a:gd name="T30" fmla="*/ 157 w 261"/>
                                  <a:gd name="T31" fmla="*/ 259 h 261"/>
                                  <a:gd name="T32" fmla="*/ 130 w 261"/>
                                  <a:gd name="T33" fmla="*/ 261 h 261"/>
                                  <a:gd name="T34" fmla="*/ 104 w 261"/>
                                  <a:gd name="T35" fmla="*/ 259 h 261"/>
                                  <a:gd name="T36" fmla="*/ 80 w 261"/>
                                  <a:gd name="T37" fmla="*/ 251 h 261"/>
                                  <a:gd name="T38" fmla="*/ 57 w 261"/>
                                  <a:gd name="T39" fmla="*/ 239 h 261"/>
                                  <a:gd name="T40" fmla="*/ 38 w 261"/>
                                  <a:gd name="T41" fmla="*/ 223 h 261"/>
                                  <a:gd name="T42" fmla="*/ 22 w 261"/>
                                  <a:gd name="T43" fmla="*/ 204 h 261"/>
                                  <a:gd name="T44" fmla="*/ 10 w 261"/>
                                  <a:gd name="T45" fmla="*/ 181 h 261"/>
                                  <a:gd name="T46" fmla="*/ 2 w 261"/>
                                  <a:gd name="T47" fmla="*/ 157 h 261"/>
                                  <a:gd name="T48" fmla="*/ 0 w 261"/>
                                  <a:gd name="T49" fmla="*/ 131 h 261"/>
                                  <a:gd name="T50" fmla="*/ 2 w 261"/>
                                  <a:gd name="T51" fmla="*/ 104 h 261"/>
                                  <a:gd name="T52" fmla="*/ 10 w 261"/>
                                  <a:gd name="T53" fmla="*/ 80 h 261"/>
                                  <a:gd name="T54" fmla="*/ 22 w 261"/>
                                  <a:gd name="T55" fmla="*/ 58 h 261"/>
                                  <a:gd name="T56" fmla="*/ 38 w 261"/>
                                  <a:gd name="T57" fmla="*/ 38 h 261"/>
                                  <a:gd name="T58" fmla="*/ 57 w 261"/>
                                  <a:gd name="T59" fmla="*/ 22 h 261"/>
                                  <a:gd name="T60" fmla="*/ 80 w 261"/>
                                  <a:gd name="T61" fmla="*/ 10 h 261"/>
                                  <a:gd name="T62" fmla="*/ 104 w 261"/>
                                  <a:gd name="T63" fmla="*/ 3 h 261"/>
                                  <a:gd name="T64" fmla="*/ 130 w 261"/>
                                  <a:gd name="T65" fmla="*/ 0 h 2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261" h="261">
                                    <a:moveTo>
                                      <a:pt x="130" y="0"/>
                                    </a:moveTo>
                                    <a:lnTo>
                                      <a:pt x="157" y="3"/>
                                    </a:lnTo>
                                    <a:lnTo>
                                      <a:pt x="181" y="10"/>
                                    </a:lnTo>
                                    <a:lnTo>
                                      <a:pt x="203" y="22"/>
                                    </a:lnTo>
                                    <a:lnTo>
                                      <a:pt x="223" y="38"/>
                                    </a:lnTo>
                                    <a:lnTo>
                                      <a:pt x="239" y="58"/>
                                    </a:lnTo>
                                    <a:lnTo>
                                      <a:pt x="251" y="80"/>
                                    </a:lnTo>
                                    <a:lnTo>
                                      <a:pt x="258" y="104"/>
                                    </a:lnTo>
                                    <a:lnTo>
                                      <a:pt x="261" y="131"/>
                                    </a:lnTo>
                                    <a:lnTo>
                                      <a:pt x="258" y="157"/>
                                    </a:lnTo>
                                    <a:lnTo>
                                      <a:pt x="251" y="181"/>
                                    </a:lnTo>
                                    <a:lnTo>
                                      <a:pt x="239" y="204"/>
                                    </a:lnTo>
                                    <a:lnTo>
                                      <a:pt x="223" y="223"/>
                                    </a:lnTo>
                                    <a:lnTo>
                                      <a:pt x="203" y="239"/>
                                    </a:lnTo>
                                    <a:lnTo>
                                      <a:pt x="181" y="251"/>
                                    </a:lnTo>
                                    <a:lnTo>
                                      <a:pt x="157" y="259"/>
                                    </a:lnTo>
                                    <a:lnTo>
                                      <a:pt x="130" y="261"/>
                                    </a:lnTo>
                                    <a:lnTo>
                                      <a:pt x="104" y="259"/>
                                    </a:lnTo>
                                    <a:lnTo>
                                      <a:pt x="80" y="251"/>
                                    </a:lnTo>
                                    <a:lnTo>
                                      <a:pt x="57" y="239"/>
                                    </a:lnTo>
                                    <a:lnTo>
                                      <a:pt x="38" y="223"/>
                                    </a:lnTo>
                                    <a:lnTo>
                                      <a:pt x="22" y="204"/>
                                    </a:lnTo>
                                    <a:lnTo>
                                      <a:pt x="10" y="181"/>
                                    </a:lnTo>
                                    <a:lnTo>
                                      <a:pt x="2" y="157"/>
                                    </a:lnTo>
                                    <a:lnTo>
                                      <a:pt x="0" y="131"/>
                                    </a:lnTo>
                                    <a:lnTo>
                                      <a:pt x="2" y="104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38" y="38"/>
                                    </a:lnTo>
                                    <a:lnTo>
                                      <a:pt x="57" y="22"/>
                                    </a:lnTo>
                                    <a:lnTo>
                                      <a:pt x="80" y="10"/>
                                    </a:lnTo>
                                    <a:lnTo>
                                      <a:pt x="104" y="3"/>
                                    </a:lnTo>
                                    <a:lnTo>
                                      <a:pt x="13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B5E0A" id="Parte 1 del símbolo del icono de Actividades" o:spid="_x0000_s1026" alt="Parte 1 del símbolo del icono de Actividades" style="position:absolute;margin-left:8.8pt;margin-top:10.35pt;width:1.75pt;height: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<v:path arrowok="t" o:connecttype="custom" o:connectlocs="11070,0;13369,234;15413,779;17286,1713;18989,2958;20352,4516;21373,6228;21970,8097;22225,10199;21970,12223;21373,14092;20352,15882;18989,17362;17286,18607;15413,19541;13369,20164;11070,20320;8856,20164;6812,19541;4854,18607;3236,17362;1873,15882;852,14092;170,12223;0,10199;170,8097;852,6228;1873,4516;3236,2958;4854,1713;6812,779;8856,234;11070,0" o:connectangles="0,0,0,0,0,0,0,0,0,0,0,0,0,0,0,0,0,0,0,0,0,0,0,0,0,0,0,0,0,0,0,0,0"/>
                    </v:shape>
                  </w:pict>
                </mc:Fallback>
              </mc:AlternateContent>
            </w:r>
            <w:r w:rsidR="004650AB">
              <w:rPr>
                <w:noProof/>
              </w:rPr>
              <mc:AlternateContent>
                <mc:Choice Requires="wps">
                  <w:drawing>
                    <wp:inline distT="0" distB="0" distL="0" distR="0" wp14:anchorId="5BFEA052" wp14:editId="1ECD26B3">
                      <wp:extent cx="274320" cy="274320"/>
                      <wp:effectExtent l="0" t="0" r="0" b="0"/>
                      <wp:docPr id="47" name="Círculo del icono de Actividades" descr="Círcu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0F3B9A5" id="Círculo del icono de Actividades" o:spid="_x0000_s1026" alt="Círculo del icono de Actividades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291" w:type="dxa"/>
          </w:tcPr>
          <w:p w14:paraId="4F51FD02" w14:textId="77777777" w:rsidR="004650AB" w:rsidRPr="00565B06" w:rsidRDefault="00984A5E" w:rsidP="00E42E90">
            <w:pPr>
              <w:pStyle w:val="Heading1"/>
              <w:outlineLvl w:val="0"/>
            </w:pPr>
            <w:sdt>
              <w:sdtPr>
                <w:alias w:val="Actividades:"/>
                <w:tag w:val="Actividades:"/>
                <w:id w:val="-2061776476"/>
                <w:placeholder>
                  <w:docPart w:val="3E0A88639059405EA4D82B8A2F26015B"/>
                </w:placeholder>
                <w:temporary/>
                <w:showingPlcHdr/>
                <w15:appearance w15:val="hidden"/>
              </w:sdtPr>
              <w:sdtEndPr/>
              <w:sdtContent>
                <w:r w:rsidR="004650AB" w:rsidRPr="00565B06">
                  <w:rPr>
                    <w:lang w:bidi="es-ES"/>
                  </w:rPr>
                  <w:t>Actividades</w:t>
                </w:r>
              </w:sdtContent>
            </w:sdt>
          </w:p>
        </w:tc>
      </w:tr>
    </w:tbl>
    <w:p w14:paraId="2756D39A" w14:textId="7387DAA4" w:rsidR="00856510" w:rsidRDefault="004650AB" w:rsidP="00856510">
      <w:pPr>
        <w:pStyle w:val="ListParagraph"/>
        <w:numPr>
          <w:ilvl w:val="0"/>
          <w:numId w:val="16"/>
        </w:numPr>
        <w:jc w:val="both"/>
      </w:pPr>
      <w:r>
        <w:t>Me destaque como líder voluntario en la Sociedad Científica de Estudiantes de Ingeniería de Sistemas promoviendo la investigación.</w:t>
      </w:r>
    </w:p>
    <w:p w14:paraId="4DBFF21E" w14:textId="598F8276" w:rsidR="004650AB" w:rsidRDefault="00A82FDD" w:rsidP="00942235">
      <w:pPr>
        <w:pStyle w:val="ListParagraph"/>
        <w:numPr>
          <w:ilvl w:val="0"/>
          <w:numId w:val="16"/>
        </w:numPr>
        <w:jc w:val="both"/>
      </w:pPr>
      <w:r>
        <w:t xml:space="preserve">Estuve de voluntario en la fundación Aprende y Prospera </w:t>
      </w:r>
      <w:hyperlink r:id="rId12" w:history="1">
        <w:r w:rsidRPr="00127A85">
          <w:rPr>
            <w:rStyle w:val="Hyperlink"/>
          </w:rPr>
          <w:t>https://aprendeyprospera.org/</w:t>
        </w:r>
      </w:hyperlink>
      <w:r>
        <w:t xml:space="preserve"> dando capacitación en manejo de plataforma Moodle, soporte servidor.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50"/>
        <w:gridCol w:w="8624"/>
      </w:tblGrid>
      <w:tr w:rsidR="004650AB" w:rsidRPr="00565B06" w14:paraId="3F84828F" w14:textId="77777777" w:rsidTr="0007350B">
        <w:tc>
          <w:tcPr>
            <w:tcW w:w="721" w:type="dxa"/>
            <w:tcMar>
              <w:right w:w="216" w:type="dxa"/>
            </w:tcMar>
            <w:vAlign w:val="bottom"/>
          </w:tcPr>
          <w:p w14:paraId="350A5D63" w14:textId="357B9E91" w:rsidR="004650AB" w:rsidRPr="00565B06" w:rsidRDefault="004B65BA" w:rsidP="00E42E90">
            <w:pPr>
              <w:pStyle w:val="Iconos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C82712E" wp14:editId="5B3E0B6F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149860</wp:posOffset>
                  </wp:positionV>
                  <wp:extent cx="215900" cy="215900"/>
                  <wp:effectExtent l="0" t="0" r="0" b="0"/>
                  <wp:wrapNone/>
                  <wp:docPr id="131" name="Graphic 131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Graphic 131" descr="Internet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B1DEF79" wp14:editId="2E34AAC7">
                      <wp:simplePos x="0" y="0"/>
                      <wp:positionH relativeFrom="column">
                        <wp:posOffset>21771</wp:posOffset>
                      </wp:positionH>
                      <wp:positionV relativeFrom="paragraph">
                        <wp:posOffset>137704</wp:posOffset>
                      </wp:positionV>
                      <wp:extent cx="274319" cy="274323"/>
                      <wp:effectExtent l="0" t="0" r="0" b="0"/>
                      <wp:wrapNone/>
                      <wp:docPr id="27" name="Círculo del icono de Actividades" descr="Círcu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19" cy="274323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50649" id="Círculo del icono de Actividades" o:spid="_x0000_s1026" alt="Círculo del icono de Actividades" style="position:absolute;margin-left:1.7pt;margin-top:10.85pt;width:21.6pt;height:21.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1,2366;178907,6507;194288,12423;208655,20198;222092,29410;234177,40143;244910,52228;254121,65665;261896,80032;267812,95413;271953,111639;274065,128541;274065,145782;271953,162768;267812,178910;261896,194291;254121,208742;244910,222095;234177,234180;222092,244913;208655,254209;194288,261900;178907,267816;162681,271957;145780,274069;128539,274069;111553,271957;95412,267816;80031,261900;65580,254209;52227,244913;40142,234180;29409,222095;20113,208742;12423,194291;6507,178910;2366,162768;254,145782;254,128541;2366,111639;6507,95413;12423,80032;20113,65665;29409,52228;40142,40143;52227,29410;65580,20198;80031,12423;95412,6507;111553,2366;128539,254" o:connectangles="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8291" w:type="dxa"/>
          </w:tcPr>
          <w:p w14:paraId="69AD7C40" w14:textId="3CA19599" w:rsidR="004650AB" w:rsidRPr="00565B06" w:rsidRDefault="004650AB" w:rsidP="00E42E90">
            <w:pPr>
              <w:pStyle w:val="Heading1"/>
              <w:outlineLvl w:val="0"/>
            </w:pPr>
            <w:r>
              <w:t>Competencias</w:t>
            </w:r>
          </w:p>
        </w:tc>
      </w:tr>
    </w:tbl>
    <w:p w14:paraId="1402A0D8" w14:textId="2F825174" w:rsidR="0007350B" w:rsidRDefault="004B65BA" w:rsidP="0007350B">
      <w:pPr>
        <w:pStyle w:val="ListBullet"/>
        <w:tabs>
          <w:tab w:val="left" w:pos="5103"/>
        </w:tabs>
      </w:pPr>
      <w:r>
        <w:t>Gestión</w:t>
      </w:r>
      <w:r w:rsidR="0007350B">
        <w:t xml:space="preserve"> de Servidores GNU/Linux:</w:t>
      </w:r>
    </w:p>
    <w:p w14:paraId="52A1DE76" w14:textId="00BD7B96" w:rsidR="0007350B" w:rsidRPr="00565B06" w:rsidRDefault="0007350B" w:rsidP="0007350B">
      <w:pPr>
        <w:pStyle w:val="ListBullet"/>
        <w:numPr>
          <w:ilvl w:val="0"/>
          <w:numId w:val="0"/>
        </w:numPr>
        <w:tabs>
          <w:tab w:val="left" w:pos="5103"/>
        </w:tabs>
        <w:ind w:left="360"/>
      </w:pPr>
      <w:r>
        <w:t>(Debian/Ubuntu/</w:t>
      </w:r>
      <w:proofErr w:type="spellStart"/>
      <w:r>
        <w:t>Centos</w:t>
      </w:r>
      <w:proofErr w:type="spellEnd"/>
      <w:r>
        <w:t>)</w:t>
      </w:r>
      <w:r>
        <w:tab/>
      </w:r>
      <w:r>
        <w:rPr>
          <w:noProof/>
        </w:rPr>
        <w:drawing>
          <wp:inline distT="0" distB="0" distL="0" distR="0" wp14:anchorId="1594D4D6" wp14:editId="09B5D06A">
            <wp:extent cx="180000" cy="180000"/>
            <wp:effectExtent l="0" t="0" r="0" b="0"/>
            <wp:docPr id="81" name="Graphic 8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3E0D7" wp14:editId="7CD574DD">
            <wp:extent cx="180000" cy="180000"/>
            <wp:effectExtent l="0" t="0" r="0" b="0"/>
            <wp:docPr id="82" name="Graphic 8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5EC8D" wp14:editId="1E00AB9A">
            <wp:extent cx="180000" cy="180000"/>
            <wp:effectExtent l="0" t="0" r="0" b="0"/>
            <wp:docPr id="83" name="Graphic 8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07B4D" wp14:editId="62373221">
            <wp:extent cx="180000" cy="180000"/>
            <wp:effectExtent l="0" t="0" r="0" b="0"/>
            <wp:docPr id="84" name="Graphic 8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4796" w14:textId="0B966ECD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 xml:space="preserve">Virtualización </w:t>
      </w:r>
      <w:proofErr w:type="spellStart"/>
      <w:r>
        <w:t>Proxmox</w:t>
      </w:r>
      <w:proofErr w:type="spellEnd"/>
      <w:r>
        <w:tab/>
      </w:r>
      <w:r>
        <w:rPr>
          <w:noProof/>
        </w:rPr>
        <w:drawing>
          <wp:inline distT="0" distB="0" distL="0" distR="0" wp14:anchorId="2BE199EF" wp14:editId="08DB36C1">
            <wp:extent cx="180000" cy="180000"/>
            <wp:effectExtent l="0" t="0" r="0" b="0"/>
            <wp:docPr id="86" name="Graphic 8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0BFD4" wp14:editId="4DFBE9E1">
            <wp:extent cx="180000" cy="180000"/>
            <wp:effectExtent l="0" t="0" r="0" b="0"/>
            <wp:docPr id="87" name="Graphic 8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3B96A" wp14:editId="7F0CDEB0">
            <wp:extent cx="180000" cy="180000"/>
            <wp:effectExtent l="0" t="0" r="0" b="0"/>
            <wp:docPr id="88" name="Graphic 8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5165F" wp14:editId="38E7FCE6">
            <wp:extent cx="180000" cy="180000"/>
            <wp:effectExtent l="0" t="0" r="0" b="0"/>
            <wp:docPr id="89" name="Graphic 8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FC7E" w14:textId="034AA0E7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proofErr w:type="spellStart"/>
      <w:r>
        <w:t>PFsense</w:t>
      </w:r>
      <w:proofErr w:type="spellEnd"/>
      <w:r>
        <w:t xml:space="preserve">(BSD): Firewall / </w:t>
      </w:r>
      <w:proofErr w:type="spellStart"/>
      <w:r>
        <w:t>Squit</w:t>
      </w:r>
      <w:proofErr w:type="spellEnd"/>
      <w:r>
        <w:tab/>
      </w:r>
      <w:r>
        <w:rPr>
          <w:noProof/>
        </w:rPr>
        <w:drawing>
          <wp:inline distT="0" distB="0" distL="0" distR="0" wp14:anchorId="7763820F" wp14:editId="3F8161AD">
            <wp:extent cx="180000" cy="180000"/>
            <wp:effectExtent l="0" t="0" r="0" b="0"/>
            <wp:docPr id="90" name="Graphic 9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9EB3C" wp14:editId="5AE24DCA">
            <wp:extent cx="180000" cy="180000"/>
            <wp:effectExtent l="0" t="0" r="0" b="0"/>
            <wp:docPr id="91" name="Graphic 9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0273CB" wp14:editId="0A210000">
            <wp:extent cx="180000" cy="180000"/>
            <wp:effectExtent l="0" t="0" r="0" b="0"/>
            <wp:docPr id="92" name="Graphic 9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2DB0" w14:textId="66B64DCB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 xml:space="preserve">Servidores Web Apache / </w:t>
      </w:r>
      <w:proofErr w:type="spellStart"/>
      <w:r>
        <w:t>Nginx</w:t>
      </w:r>
      <w:proofErr w:type="spellEnd"/>
      <w:r>
        <w:t xml:space="preserve"> /</w:t>
      </w:r>
      <w:r w:rsidRPr="0007350B">
        <w:t xml:space="preserve"> </w:t>
      </w:r>
      <w:proofErr w:type="spellStart"/>
      <w:r>
        <w:t>ProxyReverso</w:t>
      </w:r>
      <w:proofErr w:type="spellEnd"/>
      <w:r>
        <w:tab/>
      </w:r>
      <w:r>
        <w:rPr>
          <w:noProof/>
        </w:rPr>
        <w:drawing>
          <wp:inline distT="0" distB="0" distL="0" distR="0" wp14:anchorId="240ADB98" wp14:editId="4F9708F2">
            <wp:extent cx="180000" cy="180000"/>
            <wp:effectExtent l="0" t="0" r="0" b="0"/>
            <wp:docPr id="93" name="Graphic 9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44D33" wp14:editId="5A92739E">
            <wp:extent cx="180000" cy="180000"/>
            <wp:effectExtent l="0" t="0" r="0" b="0"/>
            <wp:docPr id="94" name="Graphic 9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448424" wp14:editId="228E2D73">
            <wp:extent cx="180000" cy="180000"/>
            <wp:effectExtent l="0" t="0" r="0" b="0"/>
            <wp:docPr id="95" name="Graphic 9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B039F" wp14:editId="69F69864">
            <wp:extent cx="180000" cy="180000"/>
            <wp:effectExtent l="0" t="0" r="0" b="0"/>
            <wp:docPr id="96" name="Graphic 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46AB7" wp14:editId="0E2EDCC7">
            <wp:extent cx="180000" cy="180000"/>
            <wp:effectExtent l="0" t="0" r="0" b="0"/>
            <wp:docPr id="97" name="Graphic 9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9073" w14:textId="5171F38F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>Servidor DNS Bind9</w:t>
      </w:r>
      <w:r>
        <w:tab/>
      </w:r>
      <w:r>
        <w:rPr>
          <w:noProof/>
        </w:rPr>
        <w:drawing>
          <wp:inline distT="0" distB="0" distL="0" distR="0" wp14:anchorId="0890FA61" wp14:editId="3CE2227F">
            <wp:extent cx="180000" cy="180000"/>
            <wp:effectExtent l="0" t="0" r="0" b="0"/>
            <wp:docPr id="98" name="Graphic 9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C0C83" wp14:editId="5E48F7B9">
            <wp:extent cx="180000" cy="180000"/>
            <wp:effectExtent l="0" t="0" r="0" b="0"/>
            <wp:docPr id="99" name="Graphic 9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CA9F3" wp14:editId="71308140">
            <wp:extent cx="180000" cy="180000"/>
            <wp:effectExtent l="0" t="0" r="0" b="0"/>
            <wp:docPr id="100" name="Graphic 10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9958A" wp14:editId="745A8DD9">
            <wp:extent cx="180000" cy="180000"/>
            <wp:effectExtent l="0" t="0" r="0" b="0"/>
            <wp:docPr id="101" name="Graphic 10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66F9" w14:textId="43148E86" w:rsidR="0007350B" w:rsidRDefault="0007350B" w:rsidP="0007350B">
      <w:pPr>
        <w:pStyle w:val="ListBullet"/>
        <w:numPr>
          <w:ilvl w:val="1"/>
          <w:numId w:val="14"/>
        </w:numPr>
        <w:tabs>
          <w:tab w:val="left" w:pos="5103"/>
        </w:tabs>
      </w:pPr>
      <w:r>
        <w:t>Docker</w:t>
      </w:r>
      <w:r w:rsidR="00A06A45">
        <w:t xml:space="preserve"> / LC</w:t>
      </w:r>
      <w:r>
        <w:tab/>
      </w:r>
      <w:r>
        <w:rPr>
          <w:noProof/>
        </w:rPr>
        <w:drawing>
          <wp:inline distT="0" distB="0" distL="0" distR="0" wp14:anchorId="310FA2A7" wp14:editId="3FDFA5E7">
            <wp:extent cx="180000" cy="180000"/>
            <wp:effectExtent l="0" t="0" r="0" b="0"/>
            <wp:docPr id="120" name="Graphic 12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E9D5B" wp14:editId="5067B062">
            <wp:extent cx="180000" cy="180000"/>
            <wp:effectExtent l="0" t="0" r="0" b="0"/>
            <wp:docPr id="121" name="Graphic 12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4DCC18" wp14:editId="239BB1A0">
            <wp:extent cx="180000" cy="180000"/>
            <wp:effectExtent l="0" t="0" r="0" b="0"/>
            <wp:docPr id="122" name="Graphic 12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91F9" w14:textId="26EE1BCF" w:rsidR="0007350B" w:rsidRDefault="0007350B" w:rsidP="0007350B">
      <w:pPr>
        <w:pStyle w:val="ListBullet"/>
        <w:tabs>
          <w:tab w:val="left" w:pos="5103"/>
        </w:tabs>
      </w:pPr>
      <w:r>
        <w:t>Redes</w:t>
      </w:r>
      <w:r>
        <w:tab/>
      </w:r>
      <w:r>
        <w:rPr>
          <w:noProof/>
        </w:rPr>
        <w:drawing>
          <wp:inline distT="0" distB="0" distL="0" distR="0" wp14:anchorId="0F301227" wp14:editId="423515CB">
            <wp:extent cx="180000" cy="180000"/>
            <wp:effectExtent l="0" t="0" r="0" b="0"/>
            <wp:docPr id="62" name="Graphic 6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20C25" wp14:editId="5058B092">
            <wp:extent cx="180000" cy="180000"/>
            <wp:effectExtent l="0" t="0" r="0" b="0"/>
            <wp:docPr id="102" name="Graphic 10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E396" w14:textId="6E269885" w:rsidR="0007350B" w:rsidRDefault="0007350B" w:rsidP="0007350B">
      <w:pPr>
        <w:pStyle w:val="ListBullet"/>
        <w:tabs>
          <w:tab w:val="left" w:pos="5103"/>
        </w:tabs>
      </w:pPr>
      <w:r>
        <w:t>PHP</w:t>
      </w:r>
      <w:r>
        <w:tab/>
      </w:r>
      <w:r>
        <w:rPr>
          <w:noProof/>
        </w:rPr>
        <w:drawing>
          <wp:inline distT="0" distB="0" distL="0" distR="0" wp14:anchorId="3AD7E4F5" wp14:editId="07775E54">
            <wp:extent cx="180000" cy="180000"/>
            <wp:effectExtent l="0" t="0" r="0" b="0"/>
            <wp:docPr id="104" name="Graphic 10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759F0" wp14:editId="3D02341D">
            <wp:extent cx="180000" cy="180000"/>
            <wp:effectExtent l="0" t="0" r="0" b="0"/>
            <wp:docPr id="105" name="Graphic 10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054C9" wp14:editId="37216FE6">
            <wp:extent cx="180000" cy="180000"/>
            <wp:effectExtent l="0" t="0" r="0" b="0"/>
            <wp:docPr id="106" name="Graphic 10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B13" w14:textId="23EB4C2F" w:rsidR="0007350B" w:rsidRDefault="0007350B" w:rsidP="0007350B">
      <w:pPr>
        <w:pStyle w:val="ListBullet"/>
        <w:tabs>
          <w:tab w:val="left" w:pos="5103"/>
        </w:tabs>
      </w:pPr>
      <w:r>
        <w:t>Java</w:t>
      </w:r>
      <w:r>
        <w:tab/>
      </w:r>
      <w:r>
        <w:rPr>
          <w:noProof/>
        </w:rPr>
        <w:drawing>
          <wp:inline distT="0" distB="0" distL="0" distR="0" wp14:anchorId="28D18C9E" wp14:editId="0A0C4A37">
            <wp:extent cx="180000" cy="180000"/>
            <wp:effectExtent l="0" t="0" r="0" b="0"/>
            <wp:docPr id="107" name="Graphic 10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5E140" wp14:editId="3EBF55BA">
            <wp:extent cx="180000" cy="180000"/>
            <wp:effectExtent l="0" t="0" r="0" b="0"/>
            <wp:docPr id="108" name="Graphic 10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13ABF" wp14:editId="2027A5AD">
            <wp:extent cx="180000" cy="180000"/>
            <wp:effectExtent l="0" t="0" r="0" b="0"/>
            <wp:docPr id="109" name="Graphic 10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A484E" wp14:editId="5CA4B3AC">
            <wp:extent cx="180000" cy="180000"/>
            <wp:effectExtent l="0" t="0" r="0" b="0"/>
            <wp:docPr id="110" name="Graphic 11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7B99" w14:textId="73271650" w:rsidR="00A06A45" w:rsidRDefault="00A06A45" w:rsidP="00A06A45">
      <w:pPr>
        <w:pStyle w:val="ListBullet"/>
        <w:tabs>
          <w:tab w:val="left" w:pos="5103"/>
        </w:tabs>
      </w:pPr>
      <w:r>
        <w:t>JavaScript</w:t>
      </w:r>
      <w:r>
        <w:tab/>
      </w:r>
      <w:r>
        <w:rPr>
          <w:noProof/>
        </w:rPr>
        <w:drawing>
          <wp:inline distT="0" distB="0" distL="0" distR="0" wp14:anchorId="6F77679F" wp14:editId="52CF4423">
            <wp:extent cx="180000" cy="180000"/>
            <wp:effectExtent l="0" t="0" r="0" b="0"/>
            <wp:docPr id="146" name="Graphic 14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5C98E" wp14:editId="65C23A6E">
            <wp:extent cx="180000" cy="180000"/>
            <wp:effectExtent l="0" t="0" r="0" b="0"/>
            <wp:docPr id="147" name="Graphic 14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872E3" wp14:editId="616C6201">
            <wp:extent cx="180000" cy="180000"/>
            <wp:effectExtent l="0" t="0" r="0" b="0"/>
            <wp:docPr id="148" name="Graphic 14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6E2F" w14:textId="1C0A657C" w:rsidR="00A06A45" w:rsidRPr="00565B06" w:rsidRDefault="00A06A45" w:rsidP="00A06A45">
      <w:pPr>
        <w:pStyle w:val="ListBullet"/>
        <w:tabs>
          <w:tab w:val="left" w:pos="5103"/>
        </w:tabs>
      </w:pPr>
      <w:r>
        <w:t>Bootstrap</w:t>
      </w:r>
      <w:r>
        <w:tab/>
      </w:r>
      <w:r>
        <w:rPr>
          <w:noProof/>
        </w:rPr>
        <w:drawing>
          <wp:inline distT="0" distB="0" distL="0" distR="0" wp14:anchorId="77E4E64D" wp14:editId="23640119">
            <wp:extent cx="180000" cy="180000"/>
            <wp:effectExtent l="0" t="0" r="0" b="0"/>
            <wp:docPr id="150" name="Graphic 15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AEFED" wp14:editId="43233AC1">
            <wp:extent cx="180000" cy="180000"/>
            <wp:effectExtent l="0" t="0" r="0" b="0"/>
            <wp:docPr id="151" name="Graphic 15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1C7EB" wp14:editId="28AF58FD">
            <wp:extent cx="180000" cy="180000"/>
            <wp:effectExtent l="0" t="0" r="0" b="0"/>
            <wp:docPr id="152" name="Graphic 15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4016D" wp14:editId="27179DB6">
            <wp:extent cx="180000" cy="180000"/>
            <wp:effectExtent l="0" t="0" r="0" b="0"/>
            <wp:docPr id="165" name="Graphic 16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F1AD" w14:textId="15CF0986" w:rsidR="00A06A45" w:rsidRDefault="00A06A45" w:rsidP="00A06A45">
      <w:pPr>
        <w:pStyle w:val="ListBullet"/>
        <w:tabs>
          <w:tab w:val="left" w:pos="5103"/>
        </w:tabs>
      </w:pPr>
      <w:r>
        <w:t>HTML</w:t>
      </w:r>
      <w:r>
        <w:tab/>
      </w:r>
      <w:r>
        <w:rPr>
          <w:noProof/>
        </w:rPr>
        <w:drawing>
          <wp:inline distT="0" distB="0" distL="0" distR="0" wp14:anchorId="28748AD3" wp14:editId="19FE971F">
            <wp:extent cx="180000" cy="180000"/>
            <wp:effectExtent l="0" t="0" r="0" b="0"/>
            <wp:docPr id="156" name="Graphic 15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84B44" wp14:editId="0E6C42BA">
            <wp:extent cx="180000" cy="180000"/>
            <wp:effectExtent l="0" t="0" r="0" b="0"/>
            <wp:docPr id="157" name="Graphic 15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896EF" wp14:editId="7DD345F5">
            <wp:extent cx="180000" cy="180000"/>
            <wp:effectExtent l="0" t="0" r="0" b="0"/>
            <wp:docPr id="158" name="Graphic 15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2FC0DD" wp14:editId="1C06B7AD">
            <wp:extent cx="180000" cy="180000"/>
            <wp:effectExtent l="0" t="0" r="0" b="0"/>
            <wp:docPr id="159" name="Graphic 15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38CE3" wp14:editId="5DA0B834">
            <wp:extent cx="180000" cy="180000"/>
            <wp:effectExtent l="0" t="0" r="0" b="0"/>
            <wp:docPr id="160" name="Graphic 16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1BFE" w14:textId="55E909E2" w:rsidR="00A06A45" w:rsidRPr="00565B06" w:rsidRDefault="00A06A45" w:rsidP="00A06A45">
      <w:pPr>
        <w:pStyle w:val="ListBullet"/>
        <w:tabs>
          <w:tab w:val="left" w:pos="5103"/>
        </w:tabs>
      </w:pPr>
      <w:r>
        <w:t>CSS</w:t>
      </w:r>
      <w:r>
        <w:tab/>
      </w:r>
      <w:r>
        <w:rPr>
          <w:noProof/>
        </w:rPr>
        <w:drawing>
          <wp:inline distT="0" distB="0" distL="0" distR="0" wp14:anchorId="0F25A757" wp14:editId="32917F76">
            <wp:extent cx="180000" cy="180000"/>
            <wp:effectExtent l="0" t="0" r="0" b="0"/>
            <wp:docPr id="161" name="Graphic 16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135F9" wp14:editId="46504741">
            <wp:extent cx="180000" cy="180000"/>
            <wp:effectExtent l="0" t="0" r="0" b="0"/>
            <wp:docPr id="162" name="Graphic 16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3CFB1" wp14:editId="2AA3929E">
            <wp:extent cx="180000" cy="180000"/>
            <wp:effectExtent l="0" t="0" r="0" b="0"/>
            <wp:docPr id="163" name="Graphic 16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D0781" wp14:editId="2285C8FD">
            <wp:extent cx="180000" cy="180000"/>
            <wp:effectExtent l="0" t="0" r="0" b="0"/>
            <wp:docPr id="164" name="Graphic 16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899D" w14:textId="55AC067F" w:rsidR="0007350B" w:rsidRDefault="0007350B" w:rsidP="0007350B">
      <w:pPr>
        <w:pStyle w:val="ListBullet"/>
        <w:tabs>
          <w:tab w:val="left" w:pos="5103"/>
        </w:tabs>
      </w:pPr>
      <w:proofErr w:type="spellStart"/>
      <w:r>
        <w:t>MariaDB</w:t>
      </w:r>
      <w:proofErr w:type="spellEnd"/>
      <w:r>
        <w:tab/>
      </w:r>
      <w:r>
        <w:rPr>
          <w:noProof/>
        </w:rPr>
        <w:drawing>
          <wp:inline distT="0" distB="0" distL="0" distR="0" wp14:anchorId="4BDE41FD" wp14:editId="28966852">
            <wp:extent cx="180000" cy="180000"/>
            <wp:effectExtent l="0" t="0" r="0" b="0"/>
            <wp:docPr id="111" name="Graphic 11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B83B7" wp14:editId="7278EC4D">
            <wp:extent cx="180000" cy="180000"/>
            <wp:effectExtent l="0" t="0" r="0" b="0"/>
            <wp:docPr id="112" name="Graphic 11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21239" wp14:editId="7001F79C">
            <wp:extent cx="180000" cy="180000"/>
            <wp:effectExtent l="0" t="0" r="0" b="0"/>
            <wp:docPr id="113" name="Graphic 11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3156" w14:textId="334CC88C" w:rsidR="0007350B" w:rsidRDefault="0007350B" w:rsidP="0007350B">
      <w:pPr>
        <w:pStyle w:val="ListBullet"/>
        <w:tabs>
          <w:tab w:val="left" w:pos="5103"/>
        </w:tabs>
      </w:pPr>
      <w:r>
        <w:t>MySQL</w:t>
      </w:r>
      <w:r>
        <w:tab/>
      </w:r>
      <w:r>
        <w:rPr>
          <w:noProof/>
        </w:rPr>
        <w:drawing>
          <wp:inline distT="0" distB="0" distL="0" distR="0" wp14:anchorId="799EFDCC" wp14:editId="637B6D73">
            <wp:extent cx="180000" cy="180000"/>
            <wp:effectExtent l="0" t="0" r="0" b="0"/>
            <wp:docPr id="114" name="Graphic 11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E283A" wp14:editId="00FA12FD">
            <wp:extent cx="180000" cy="180000"/>
            <wp:effectExtent l="0" t="0" r="0" b="0"/>
            <wp:docPr id="115" name="Graphic 11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A043" w14:textId="56FCCFB5" w:rsidR="0007350B" w:rsidRDefault="0007350B" w:rsidP="0007350B">
      <w:pPr>
        <w:pStyle w:val="ListBullet"/>
        <w:tabs>
          <w:tab w:val="left" w:pos="5103"/>
        </w:tabs>
      </w:pPr>
      <w:r>
        <w:t>PostgreSQL</w:t>
      </w:r>
      <w:r>
        <w:tab/>
      </w:r>
      <w:r>
        <w:rPr>
          <w:noProof/>
        </w:rPr>
        <w:drawing>
          <wp:inline distT="0" distB="0" distL="0" distR="0" wp14:anchorId="520060F1" wp14:editId="7393E074">
            <wp:extent cx="180000" cy="180000"/>
            <wp:effectExtent l="0" t="0" r="0" b="0"/>
            <wp:docPr id="117" name="Graphic 11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C98E2" wp14:editId="7501D377">
            <wp:extent cx="180000" cy="180000"/>
            <wp:effectExtent l="0" t="0" r="0" b="0"/>
            <wp:docPr id="118" name="Graphic 11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04D05" wp14:editId="71F76313">
            <wp:extent cx="180000" cy="180000"/>
            <wp:effectExtent l="0" t="0" r="0" b="0"/>
            <wp:docPr id="119" name="Graphic 11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1E9C" w14:textId="14BF7BA6" w:rsidR="004B65BA" w:rsidRDefault="004B65BA" w:rsidP="004B65BA">
      <w:pPr>
        <w:pStyle w:val="ListBullet"/>
        <w:tabs>
          <w:tab w:val="left" w:pos="5103"/>
        </w:tabs>
      </w:pPr>
      <w:r>
        <w:t>MVC</w:t>
      </w:r>
      <w:r>
        <w:tab/>
      </w:r>
      <w:r>
        <w:rPr>
          <w:noProof/>
        </w:rPr>
        <w:drawing>
          <wp:inline distT="0" distB="0" distL="0" distR="0" wp14:anchorId="68EB22AE" wp14:editId="1F9E67CC">
            <wp:extent cx="180000" cy="180000"/>
            <wp:effectExtent l="0" t="0" r="0" b="0"/>
            <wp:docPr id="141" name="Graphic 14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0B6E2" wp14:editId="0574B14E">
            <wp:extent cx="180000" cy="180000"/>
            <wp:effectExtent l="0" t="0" r="0" b="0"/>
            <wp:docPr id="142" name="Graphic 14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2AF76" wp14:editId="0FD22F91">
            <wp:extent cx="180000" cy="180000"/>
            <wp:effectExtent l="0" t="0" r="0" b="0"/>
            <wp:docPr id="143" name="Graphic 14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AD7" w14:textId="718CD895" w:rsidR="004B65BA" w:rsidRDefault="004B65BA" w:rsidP="004B65BA">
      <w:pPr>
        <w:pStyle w:val="ListBullet"/>
        <w:tabs>
          <w:tab w:val="left" w:pos="5103"/>
        </w:tabs>
      </w:pPr>
      <w:r>
        <w:t>CMS WordPress</w:t>
      </w:r>
      <w:r>
        <w:tab/>
      </w:r>
      <w:r>
        <w:rPr>
          <w:noProof/>
        </w:rPr>
        <w:drawing>
          <wp:inline distT="0" distB="0" distL="0" distR="0" wp14:anchorId="472E5DF8" wp14:editId="58D7CD9B">
            <wp:extent cx="180000" cy="180000"/>
            <wp:effectExtent l="0" t="0" r="0" b="0"/>
            <wp:docPr id="124" name="Graphic 12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79D54" wp14:editId="5B5BA08A">
            <wp:extent cx="180000" cy="180000"/>
            <wp:effectExtent l="0" t="0" r="0" b="0"/>
            <wp:docPr id="125" name="Graphic 12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C617" wp14:editId="34FE5924">
            <wp:extent cx="180000" cy="180000"/>
            <wp:effectExtent l="0" t="0" r="0" b="0"/>
            <wp:docPr id="126" name="Graphic 1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E8C6D" wp14:editId="6F4DFCF9">
            <wp:extent cx="180000" cy="180000"/>
            <wp:effectExtent l="0" t="0" r="0" b="0"/>
            <wp:docPr id="127" name="Graphic 12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ED252" wp14:editId="6E0762FC">
            <wp:extent cx="180000" cy="180000"/>
            <wp:effectExtent l="0" t="0" r="0" b="0"/>
            <wp:docPr id="128" name="Graphic 12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5AA" w14:textId="1862E58B" w:rsidR="00A82FDD" w:rsidRDefault="00A82FDD" w:rsidP="00A82FDD">
      <w:pPr>
        <w:pStyle w:val="ListBullet"/>
        <w:tabs>
          <w:tab w:val="left" w:pos="5103"/>
        </w:tabs>
      </w:pPr>
      <w:r>
        <w:t>LMS Moodle</w:t>
      </w:r>
      <w:r>
        <w:tab/>
      </w:r>
      <w:r>
        <w:rPr>
          <w:noProof/>
        </w:rPr>
        <w:drawing>
          <wp:inline distT="0" distB="0" distL="0" distR="0" wp14:anchorId="74B6701C" wp14:editId="15F7EA52">
            <wp:extent cx="180000" cy="180000"/>
            <wp:effectExtent l="0" t="0" r="0" b="0"/>
            <wp:docPr id="181" name="Graphic 18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500E9" wp14:editId="0660E289">
            <wp:extent cx="180000" cy="180000"/>
            <wp:effectExtent l="0" t="0" r="0" b="0"/>
            <wp:docPr id="182" name="Graphic 18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F46DC" wp14:editId="09AE3C65">
            <wp:extent cx="180000" cy="180000"/>
            <wp:effectExtent l="0" t="0" r="0" b="0"/>
            <wp:docPr id="183" name="Graphic 18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4F9354" wp14:editId="13D3F6E7">
            <wp:extent cx="180000" cy="180000"/>
            <wp:effectExtent l="0" t="0" r="0" b="0"/>
            <wp:docPr id="184" name="Graphic 184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3B949" wp14:editId="1AD7F64B">
            <wp:extent cx="180000" cy="180000"/>
            <wp:effectExtent l="0" t="0" r="0" b="0"/>
            <wp:docPr id="185" name="Graphic 18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2BBE" w14:textId="1084ECD8" w:rsidR="00A06A45" w:rsidRDefault="00A06A45" w:rsidP="00A06A45">
      <w:pPr>
        <w:pStyle w:val="ListBullet"/>
        <w:tabs>
          <w:tab w:val="left" w:pos="5103"/>
        </w:tabs>
      </w:pPr>
      <w:r>
        <w:t>Mantenimiento Laptop, PC, Servidores</w:t>
      </w:r>
      <w:r>
        <w:tab/>
      </w:r>
      <w:r>
        <w:rPr>
          <w:noProof/>
        </w:rPr>
        <w:drawing>
          <wp:inline distT="0" distB="0" distL="0" distR="0" wp14:anchorId="77DFEF88" wp14:editId="64F51B0E">
            <wp:extent cx="180000" cy="180000"/>
            <wp:effectExtent l="0" t="0" r="0" b="0"/>
            <wp:docPr id="175" name="Graphic 175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BE298" wp14:editId="0AD0BA63">
            <wp:extent cx="180000" cy="180000"/>
            <wp:effectExtent l="0" t="0" r="0" b="0"/>
            <wp:docPr id="176" name="Graphic 17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B214A" wp14:editId="6888C5A2">
            <wp:extent cx="180000" cy="180000"/>
            <wp:effectExtent l="0" t="0" r="0" b="0"/>
            <wp:docPr id="177" name="Graphic 17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6D55A" wp14:editId="662398E3">
            <wp:extent cx="180000" cy="180000"/>
            <wp:effectExtent l="0" t="0" r="0" b="0"/>
            <wp:docPr id="178" name="Graphic 17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212" w14:textId="155912F6" w:rsidR="00A06A45" w:rsidRPr="00A82FDD" w:rsidRDefault="00A06A45" w:rsidP="00A06A45">
      <w:pPr>
        <w:pStyle w:val="ListBullet"/>
        <w:tabs>
          <w:tab w:val="left" w:pos="5103"/>
        </w:tabs>
        <w:rPr>
          <w:lang w:val="en-US"/>
        </w:rPr>
      </w:pPr>
      <w:proofErr w:type="spellStart"/>
      <w:r w:rsidRPr="005F0D13">
        <w:rPr>
          <w:lang w:val="en-US"/>
        </w:rPr>
        <w:t>Ofimática</w:t>
      </w:r>
      <w:proofErr w:type="spellEnd"/>
      <w:r w:rsidR="00A82FDD">
        <w:rPr>
          <w:lang w:val="en-US"/>
        </w:rPr>
        <w:t xml:space="preserve">: </w:t>
      </w:r>
      <w:r w:rsidR="00A82FDD" w:rsidRPr="00A82FDD">
        <w:rPr>
          <w:lang w:val="en-US"/>
        </w:rPr>
        <w:t>MS Of</w:t>
      </w:r>
      <w:r w:rsidR="00A82FDD">
        <w:rPr>
          <w:lang w:val="en-US"/>
        </w:rPr>
        <w:t>f</w:t>
      </w:r>
      <w:r w:rsidR="00A82FDD" w:rsidRPr="00A82FDD">
        <w:rPr>
          <w:lang w:val="en-US"/>
        </w:rPr>
        <w:t>ice</w:t>
      </w:r>
      <w:r w:rsidR="00A82FDD">
        <w:rPr>
          <w:lang w:val="en-US"/>
        </w:rPr>
        <w:t>,</w:t>
      </w:r>
      <w:r w:rsidR="00A82FDD" w:rsidRPr="00A82FDD">
        <w:rPr>
          <w:lang w:val="en-US"/>
        </w:rPr>
        <w:t xml:space="preserve"> </w:t>
      </w:r>
      <w:proofErr w:type="spellStart"/>
      <w:r w:rsidR="00A82FDD" w:rsidRPr="00A82FDD">
        <w:rPr>
          <w:lang w:val="en-US"/>
        </w:rPr>
        <w:t>G</w:t>
      </w:r>
      <w:r w:rsidR="00A82FDD">
        <w:rPr>
          <w:lang w:val="en-US"/>
        </w:rPr>
        <w:t>oogleDocs</w:t>
      </w:r>
      <w:proofErr w:type="spellEnd"/>
      <w:r w:rsidR="00A82FDD">
        <w:rPr>
          <w:lang w:val="en-US"/>
        </w:rPr>
        <w:t>, LibreOffice</w:t>
      </w:r>
      <w:r w:rsidRPr="00A82FDD">
        <w:rPr>
          <w:lang w:val="en-US"/>
        </w:rPr>
        <w:tab/>
      </w:r>
      <w:r>
        <w:rPr>
          <w:noProof/>
        </w:rPr>
        <w:drawing>
          <wp:inline distT="0" distB="0" distL="0" distR="0" wp14:anchorId="3E2C4C04" wp14:editId="446CFEA8">
            <wp:extent cx="180000" cy="180000"/>
            <wp:effectExtent l="0" t="0" r="0" b="0"/>
            <wp:docPr id="166" name="Graphic 16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25EA1" wp14:editId="52A51A08">
            <wp:extent cx="180000" cy="180000"/>
            <wp:effectExtent l="0" t="0" r="0" b="0"/>
            <wp:docPr id="167" name="Graphic 16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4930E" wp14:editId="35EA3403">
            <wp:extent cx="180000" cy="180000"/>
            <wp:effectExtent l="0" t="0" r="0" b="0"/>
            <wp:docPr id="168" name="Graphic 168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A2C35" wp14:editId="70DED447">
            <wp:extent cx="180000" cy="180000"/>
            <wp:effectExtent l="0" t="0" r="0" b="0"/>
            <wp:docPr id="169" name="Graphic 16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29EB5" wp14:editId="410F436C">
            <wp:extent cx="180000" cy="180000"/>
            <wp:effectExtent l="0" t="0" r="0" b="0"/>
            <wp:docPr id="170" name="Graphic 17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CCAB" w14:textId="3528F2CF" w:rsidR="00A06A45" w:rsidRDefault="00A06A45" w:rsidP="00A06A45">
      <w:pPr>
        <w:pStyle w:val="ListBullet"/>
        <w:tabs>
          <w:tab w:val="left" w:pos="5103"/>
        </w:tabs>
      </w:pPr>
      <w:r>
        <w:t>Diseño Gráfico</w:t>
      </w:r>
      <w:r w:rsidR="00A82FDD">
        <w:t xml:space="preserve">: Photoshop, </w:t>
      </w:r>
      <w:proofErr w:type="spellStart"/>
      <w:r w:rsidR="00A82FDD">
        <w:t>Ilustrator</w:t>
      </w:r>
      <w:proofErr w:type="spellEnd"/>
      <w:r>
        <w:tab/>
      </w:r>
      <w:r>
        <w:rPr>
          <w:noProof/>
        </w:rPr>
        <w:drawing>
          <wp:inline distT="0" distB="0" distL="0" distR="0" wp14:anchorId="019A4C85" wp14:editId="17764C55">
            <wp:extent cx="180000" cy="180000"/>
            <wp:effectExtent l="0" t="0" r="0" b="0"/>
            <wp:docPr id="171" name="Graphic 171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B0D55" wp14:editId="301B3A8D">
            <wp:extent cx="180000" cy="180000"/>
            <wp:effectExtent l="0" t="0" r="0" b="0"/>
            <wp:docPr id="172" name="Graphic 17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20C0D" wp14:editId="26B5223B">
            <wp:extent cx="180000" cy="180000"/>
            <wp:effectExtent l="0" t="0" r="0" b="0"/>
            <wp:docPr id="173" name="Graphic 173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7C4A" w14:textId="21A0D619" w:rsidR="00A82FDD" w:rsidRDefault="00A82FDD" w:rsidP="00A06A45">
      <w:pPr>
        <w:pStyle w:val="ListBullet"/>
        <w:tabs>
          <w:tab w:val="left" w:pos="5103"/>
        </w:tabs>
      </w:pPr>
      <w:r>
        <w:t>Oracle Cloud</w:t>
      </w:r>
      <w:r>
        <w:tab/>
      </w:r>
      <w:r>
        <w:rPr>
          <w:noProof/>
        </w:rPr>
        <w:drawing>
          <wp:inline distT="0" distB="0" distL="0" distR="0" wp14:anchorId="6778A104" wp14:editId="19C5F697">
            <wp:extent cx="180000" cy="180000"/>
            <wp:effectExtent l="0" t="0" r="0" b="0"/>
            <wp:docPr id="179" name="Graphic 179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253ED" wp14:editId="359A7295">
            <wp:extent cx="180000" cy="180000"/>
            <wp:effectExtent l="0" t="0" r="0" b="0"/>
            <wp:docPr id="180" name="Graphic 180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 descr="Star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A53E" w14:textId="7AE321F2" w:rsidR="004B65BA" w:rsidRDefault="004B65BA" w:rsidP="00A06A45">
      <w:pPr>
        <w:pStyle w:val="ListBullet"/>
        <w:numPr>
          <w:ilvl w:val="0"/>
          <w:numId w:val="0"/>
        </w:numPr>
        <w:tabs>
          <w:tab w:val="left" w:pos="5103"/>
        </w:tabs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50"/>
        <w:gridCol w:w="8624"/>
      </w:tblGrid>
      <w:tr w:rsidR="004B65BA" w:rsidRPr="00565B06" w14:paraId="2E941A95" w14:textId="77777777" w:rsidTr="00E42E90">
        <w:tc>
          <w:tcPr>
            <w:tcW w:w="721" w:type="dxa"/>
            <w:tcMar>
              <w:right w:w="216" w:type="dxa"/>
            </w:tcMar>
            <w:vAlign w:val="bottom"/>
          </w:tcPr>
          <w:p w14:paraId="18815979" w14:textId="26904A27" w:rsidR="004B65BA" w:rsidRPr="00565B06" w:rsidRDefault="004B65BA" w:rsidP="00E42E90">
            <w:pPr>
              <w:pStyle w:val="Iconos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8798ED7" wp14:editId="6ABD1E0D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20320</wp:posOffset>
                  </wp:positionV>
                  <wp:extent cx="232410" cy="232410"/>
                  <wp:effectExtent l="0" t="0" r="0" b="0"/>
                  <wp:wrapNone/>
                  <wp:docPr id="132" name="Graphic 132" descr="Arrow circ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Graphic 132" descr="Arrow circle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0DF68D" wp14:editId="56E17047">
                      <wp:extent cx="274319" cy="274323"/>
                      <wp:effectExtent l="0" t="0" r="0" b="0"/>
                      <wp:docPr id="129" name="Círculo del icono de Actividades" descr="Círculo del icono de Actividades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19" cy="274323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4237B1" id="Círculo del icono de Actividades" o:spid="_x0000_s1026" alt="Círculo del icono de Actividades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<v:path arrowok="t" o:connecttype="custom" o:connectlocs="145780,254;162681,2366;178907,6507;194288,12423;208655,20198;222092,29410;234177,40143;244910,52228;254121,65665;261896,80032;267812,95413;271953,111639;274065,128541;274065,145782;271953,162768;267812,178910;261896,194291;254121,208742;244910,222095;234177,234180;222092,244913;208655,254209;194288,261900;178907,267816;162681,271957;145780,274069;128539,274069;111553,271957;95412,267816;80031,261900;65580,254209;52227,244913;40142,234180;29409,222095;20113,208742;12423,194291;6507,178910;2366,162768;254,145782;254,128541;2366,111639;6507,95413;12423,80032;20113,65665;29409,52228;40142,40143;52227,29410;65580,20198;80031,12423;95412,6507;111553,2366;128539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291" w:type="dxa"/>
          </w:tcPr>
          <w:p w14:paraId="35523A52" w14:textId="354207AB" w:rsidR="004B65BA" w:rsidRPr="00565B06" w:rsidRDefault="00A06A45" w:rsidP="00E42E90">
            <w:pPr>
              <w:pStyle w:val="Heading1"/>
              <w:outlineLvl w:val="0"/>
            </w:pPr>
            <w:r>
              <w:t xml:space="preserve">Experiencia en </w:t>
            </w:r>
            <w:r w:rsidR="004B65BA">
              <w:t>Desarrollo</w:t>
            </w:r>
          </w:p>
        </w:tc>
      </w:tr>
    </w:tbl>
    <w:p w14:paraId="769A4CCD" w14:textId="77777777" w:rsidR="004B65BA" w:rsidRDefault="004B65BA" w:rsidP="004B65BA">
      <w:pPr>
        <w:pStyle w:val="ListBullet"/>
        <w:numPr>
          <w:ilvl w:val="0"/>
          <w:numId w:val="0"/>
        </w:numPr>
        <w:tabs>
          <w:tab w:val="left" w:pos="5103"/>
        </w:tabs>
        <w:ind w:left="360" w:hanging="360"/>
      </w:pPr>
    </w:p>
    <w:p w14:paraId="67A71725" w14:textId="53B5D8B6" w:rsidR="004B65BA" w:rsidRDefault="004B65BA" w:rsidP="004B65BA">
      <w:pPr>
        <w:pStyle w:val="ListBullet"/>
        <w:tabs>
          <w:tab w:val="left" w:pos="4536"/>
        </w:tabs>
      </w:pPr>
      <w:r w:rsidRPr="004B65BA">
        <w:t>Sistema de Apoyo al Proceso de Cotizaciones</w:t>
      </w:r>
      <w:r>
        <w:tab/>
      </w:r>
      <w:r w:rsidRPr="004B65BA">
        <w:t>http://144.22.54.235/sapcotizaciones/</w:t>
      </w:r>
    </w:p>
    <w:p w14:paraId="5D7810E2" w14:textId="452B29B1" w:rsidR="004B65BA" w:rsidRDefault="004B65BA" w:rsidP="004B65BA">
      <w:pPr>
        <w:pStyle w:val="ListBullet"/>
        <w:tabs>
          <w:tab w:val="left" w:pos="4536"/>
        </w:tabs>
      </w:pPr>
      <w:r>
        <w:t>Impresión y Verificación de Certificados con QR</w:t>
      </w:r>
      <w:r w:rsidR="00A06A45">
        <w:t xml:space="preserve"> con PHP, PostgreSQL, JS, JQuery</w:t>
      </w:r>
    </w:p>
    <w:p w14:paraId="4A4FF8C2" w14:textId="10CF9DFA" w:rsidR="004650AB" w:rsidRDefault="00A06A45" w:rsidP="00A06A45">
      <w:pPr>
        <w:pStyle w:val="ListBullet"/>
        <w:tabs>
          <w:tab w:val="left" w:pos="4536"/>
        </w:tabs>
      </w:pPr>
      <w:r>
        <w:t>Interfaz Gráfica para Linux</w:t>
      </w:r>
    </w:p>
    <w:p w14:paraId="07EC3C4B" w14:textId="7F6A8034" w:rsidR="00A06A45" w:rsidRPr="00565B06" w:rsidRDefault="00A06A45" w:rsidP="00A06A45">
      <w:pPr>
        <w:pStyle w:val="ListBullet"/>
        <w:tabs>
          <w:tab w:val="left" w:pos="4536"/>
        </w:tabs>
      </w:pPr>
      <w:r>
        <w:t>Juego de niveles paralelo a Mario Bros con Java/Swing(SWT</w:t>
      </w:r>
    </w:p>
    <w:sectPr w:rsidR="00A06A45" w:rsidRPr="00565B06" w:rsidSect="00856510">
      <w:footerReference w:type="default" r:id="rId19"/>
      <w:headerReference w:type="first" r:id="rId20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164E" w14:textId="77777777" w:rsidR="00984A5E" w:rsidRDefault="00984A5E" w:rsidP="00F534FB">
      <w:pPr>
        <w:spacing w:after="0"/>
      </w:pPr>
      <w:r>
        <w:separator/>
      </w:r>
    </w:p>
  </w:endnote>
  <w:endnote w:type="continuationSeparator" w:id="0">
    <w:p w14:paraId="4746352D" w14:textId="77777777" w:rsidR="00984A5E" w:rsidRDefault="00984A5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804DA" w14:textId="77777777" w:rsidR="00056FE7" w:rsidRDefault="00056FE7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8988" w14:textId="77777777" w:rsidR="00984A5E" w:rsidRDefault="00984A5E" w:rsidP="00F534FB">
      <w:pPr>
        <w:spacing w:after="0"/>
      </w:pPr>
      <w:r>
        <w:separator/>
      </w:r>
    </w:p>
  </w:footnote>
  <w:footnote w:type="continuationSeparator" w:id="0">
    <w:p w14:paraId="34242BBE" w14:textId="77777777" w:rsidR="00984A5E" w:rsidRDefault="00984A5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CA5C" w14:textId="77777777" w:rsidR="005324B1" w:rsidRDefault="005324B1">
    <w:pPr>
      <w:pStyle w:val="Header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3C4D03" wp14:editId="5563651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79D2B4" id="Rectángulo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968E5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20075"/>
    <w:multiLevelType w:val="hybridMultilevel"/>
    <w:tmpl w:val="5BBCD92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F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350B"/>
    <w:rsid w:val="00075B13"/>
    <w:rsid w:val="00092692"/>
    <w:rsid w:val="00092871"/>
    <w:rsid w:val="00096203"/>
    <w:rsid w:val="000A0229"/>
    <w:rsid w:val="000E24AC"/>
    <w:rsid w:val="000E4A73"/>
    <w:rsid w:val="000F79EA"/>
    <w:rsid w:val="00105625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36EE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0AB"/>
    <w:rsid w:val="00465113"/>
    <w:rsid w:val="00467F3F"/>
    <w:rsid w:val="00471078"/>
    <w:rsid w:val="004727C2"/>
    <w:rsid w:val="0047577A"/>
    <w:rsid w:val="00476144"/>
    <w:rsid w:val="004915EA"/>
    <w:rsid w:val="004A4493"/>
    <w:rsid w:val="004B65BA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2BD3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0D1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9702F"/>
    <w:rsid w:val="006A4C72"/>
    <w:rsid w:val="006C777C"/>
    <w:rsid w:val="006D65F8"/>
    <w:rsid w:val="006F4D23"/>
    <w:rsid w:val="00711E9E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56510"/>
    <w:rsid w:val="00867081"/>
    <w:rsid w:val="008829FB"/>
    <w:rsid w:val="008978E8"/>
    <w:rsid w:val="008A02C4"/>
    <w:rsid w:val="008A49A0"/>
    <w:rsid w:val="008A6538"/>
    <w:rsid w:val="008D4FC8"/>
    <w:rsid w:val="008D5A80"/>
    <w:rsid w:val="008E5483"/>
    <w:rsid w:val="008F4532"/>
    <w:rsid w:val="00904110"/>
    <w:rsid w:val="009267BD"/>
    <w:rsid w:val="00933CCA"/>
    <w:rsid w:val="0093795C"/>
    <w:rsid w:val="009411E8"/>
    <w:rsid w:val="00942235"/>
    <w:rsid w:val="00952C89"/>
    <w:rsid w:val="009540F4"/>
    <w:rsid w:val="00956B75"/>
    <w:rsid w:val="00984A5E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6A45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2FD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6D94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4F0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162"/>
    <w:rsid w:val="00F534FB"/>
    <w:rsid w:val="00F56FFE"/>
    <w:rsid w:val="00F71319"/>
    <w:rsid w:val="00F904FC"/>
    <w:rsid w:val="00F935BF"/>
    <w:rsid w:val="00F94EB5"/>
    <w:rsid w:val="00FA4359"/>
    <w:rsid w:val="00FA4C84"/>
    <w:rsid w:val="00FB0F18"/>
    <w:rsid w:val="00FE18B2"/>
    <w:rsid w:val="00FE26E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53D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A82FDD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F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942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aprendeyprospera.org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sv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708C45E59F4AB29188BC97AA06C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C8427-8F3C-4431-8995-8021016FE9DC}"/>
      </w:docPartPr>
      <w:docPartBody>
        <w:p w:rsidR="00C572F3" w:rsidRDefault="00C14EAA">
          <w:pPr>
            <w:pStyle w:val="3B708C45E59F4AB29188BC97AA06CBFB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CF0BACBEE3704520BF3F2035EAF8D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D4DCD-A243-433E-8C9A-E4849B13A846}"/>
      </w:docPartPr>
      <w:docPartBody>
        <w:p w:rsidR="00C572F3" w:rsidRDefault="00C14EAA">
          <w:pPr>
            <w:pStyle w:val="CF0BACBEE3704520BF3F2035EAF8D30F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DE1329D722E041D097FB974511F6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009CA-CF44-4090-B79D-FFCA7892A557}"/>
      </w:docPartPr>
      <w:docPartBody>
        <w:p w:rsidR="00C572F3" w:rsidRDefault="00C14EAA">
          <w:pPr>
            <w:pStyle w:val="DE1329D722E041D097FB974511F65703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D9E9EF3FCDFA4447ABCFB904F7B32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80B9D-D56D-4AFB-A796-6840BC569C10}"/>
      </w:docPartPr>
      <w:docPartBody>
        <w:p w:rsidR="00C572F3" w:rsidRDefault="00C14EAA">
          <w:pPr>
            <w:pStyle w:val="D9E9EF3FCDFA4447ABCFB904F7B321EC"/>
          </w:pPr>
          <w:r w:rsidRPr="009D0878">
            <w:rPr>
              <w:lang w:bidi="es-ES"/>
            </w:rPr>
            <w:t>Twitter/Blog/Cartera</w:t>
          </w:r>
        </w:p>
      </w:docPartBody>
    </w:docPart>
    <w:docPart>
      <w:docPartPr>
        <w:name w:val="B446D7B8C1224021BA6AB91CD2CFE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3331-3302-4C3C-87F7-6BEA2D8B536C}"/>
      </w:docPartPr>
      <w:docPartBody>
        <w:p w:rsidR="00C572F3" w:rsidRDefault="00C14EAA">
          <w:pPr>
            <w:pStyle w:val="B446D7B8C1224021BA6AB91CD2CFE237"/>
          </w:pPr>
          <w:r w:rsidRPr="00D85CA4">
            <w:rPr>
              <w:lang w:bidi="es-ES"/>
            </w:rPr>
            <w:t>Objetivo</w:t>
          </w:r>
        </w:p>
      </w:docPartBody>
    </w:docPart>
    <w:docPart>
      <w:docPartPr>
        <w:name w:val="157FCDBCEA6B4B5F80ED705DD30BC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A12B7-2660-47E2-AF96-98C209D1103A}"/>
      </w:docPartPr>
      <w:docPartBody>
        <w:p w:rsidR="00C572F3" w:rsidRDefault="00C14EAA">
          <w:pPr>
            <w:pStyle w:val="157FCDBCEA6B4B5F80ED705DD30BC003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F972B437271644DBB36EA09147D5F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B7B3B-C2A4-4734-A49F-2D4852961926}"/>
      </w:docPartPr>
      <w:docPartBody>
        <w:p w:rsidR="00C572F3" w:rsidRDefault="00C14EAA">
          <w:pPr>
            <w:pStyle w:val="F972B437271644DBB36EA09147D5FB8C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7ABCCA8EF34B4C319FA269E464789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B4EE0-295B-4743-8A90-A5F04056F21C}"/>
      </w:docPartPr>
      <w:docPartBody>
        <w:p w:rsidR="00C572F3" w:rsidRDefault="00C14EAA">
          <w:pPr>
            <w:pStyle w:val="7ABCCA8EF34B4C319FA269E464789DF0"/>
          </w:pPr>
          <w:r w:rsidRPr="00565B06">
            <w:rPr>
              <w:lang w:bidi="es-ES"/>
            </w:rPr>
            <w:t>Aptitudes</w:t>
          </w:r>
        </w:p>
      </w:docPartBody>
    </w:docPart>
    <w:docPart>
      <w:docPartPr>
        <w:name w:val="3E0A88639059405EA4D82B8A2F260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E413E-0976-4CEA-90DB-78250D1CD5BB}"/>
      </w:docPartPr>
      <w:docPartBody>
        <w:p w:rsidR="00002861" w:rsidRDefault="00B14ACF" w:rsidP="00B14ACF">
          <w:pPr>
            <w:pStyle w:val="3E0A88639059405EA4D82B8A2F26015B"/>
          </w:pPr>
          <w:r w:rsidRPr="00565B06">
            <w:rPr>
              <w:lang w:bidi="es-ES"/>
            </w:rPr>
            <w:t>Actividades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AA"/>
    <w:rsid w:val="00002861"/>
    <w:rsid w:val="005B145B"/>
    <w:rsid w:val="00666B10"/>
    <w:rsid w:val="00712DDA"/>
    <w:rsid w:val="008D3A91"/>
    <w:rsid w:val="00B14ACF"/>
    <w:rsid w:val="00C14EAA"/>
    <w:rsid w:val="00C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08C45E59F4AB29188BC97AA06CBFB">
    <w:name w:val="3B708C45E59F4AB29188BC97AA06CBFB"/>
  </w:style>
  <w:style w:type="paragraph" w:customStyle="1" w:styleId="CF0BACBEE3704520BF3F2035EAF8D30F">
    <w:name w:val="CF0BACBEE3704520BF3F2035EAF8D30F"/>
  </w:style>
  <w:style w:type="paragraph" w:customStyle="1" w:styleId="DE1329D722E041D097FB974511F65703">
    <w:name w:val="DE1329D722E041D097FB974511F65703"/>
  </w:style>
  <w:style w:type="paragraph" w:customStyle="1" w:styleId="D9E9EF3FCDFA4447ABCFB904F7B321EC">
    <w:name w:val="D9E9EF3FCDFA4447ABCFB904F7B321EC"/>
  </w:style>
  <w:style w:type="paragraph" w:customStyle="1" w:styleId="B446D7B8C1224021BA6AB91CD2CFE237">
    <w:name w:val="B446D7B8C1224021BA6AB91CD2CFE237"/>
  </w:style>
  <w:style w:type="paragraph" w:customStyle="1" w:styleId="157FCDBCEA6B4B5F80ED705DD30BC003">
    <w:name w:val="157FCDBCEA6B4B5F80ED705DD30BC00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F972B437271644DBB36EA09147D5FB8C">
    <w:name w:val="F972B437271644DBB36EA09147D5FB8C"/>
  </w:style>
  <w:style w:type="paragraph" w:customStyle="1" w:styleId="7ABCCA8EF34B4C319FA269E464789DF0">
    <w:name w:val="7ABCCA8EF34B4C319FA269E464789DF0"/>
  </w:style>
  <w:style w:type="paragraph" w:customStyle="1" w:styleId="3E0A88639059405EA4D82B8A2F26015B">
    <w:name w:val="3E0A88639059405EA4D82B8A2F26015B"/>
    <w:rsid w:val="00B14A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ABAABF-580F-433F-9AF8-C393B5C2A2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tf16402487_win32.dotx</Template>
  <TotalTime>0</TotalTime>
  <Pages>1</Pages>
  <Words>425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2022-09-14T16:28:00Z</dcterms:created>
  <dcterms:modified xsi:type="dcterms:W3CDTF">2023-07-06T04:21:00Z</dcterms:modified>
  <cp:category/>
  <cp:contentStatus>Facebook: https://www.facebook.com/julio.ali.5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